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" w:eastAsiaTheme="minorHAnsi" w:hAnsi="Calibri" w:cs="Calibri"/>
          <w:color w:val="000000"/>
          <w:sz w:val="24"/>
          <w:szCs w:val="24"/>
        </w:rPr>
        <w:id w:val="-1292276497"/>
        <w:docPartObj>
          <w:docPartGallery w:val="Cover Pages"/>
          <w:docPartUnique/>
        </w:docPartObj>
      </w:sdtPr>
      <w:sdtEndPr/>
      <w:sdtContent>
        <w:p w14:paraId="3A6C5488" w14:textId="77777777" w:rsidR="006D2225" w:rsidRDefault="006D2225">
          <w:r w:rsidRPr="006D222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A44FF4C" wp14:editId="5402DB0D">
                    <wp:simplePos x="0" y="0"/>
                    <wp:positionH relativeFrom="column">
                      <wp:posOffset>1529521</wp:posOffset>
                    </wp:positionH>
                    <wp:positionV relativeFrom="paragraph">
                      <wp:posOffset>-3557576</wp:posOffset>
                    </wp:positionV>
                    <wp:extent cx="2549112" cy="7819877"/>
                    <wp:effectExtent l="0" t="6350" r="0" b="35560"/>
                    <wp:wrapNone/>
                    <wp:docPr id="31" name="Grupo 3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6200000">
                              <a:off x="0" y="0"/>
                              <a:ext cx="2549112" cy="7819877"/>
                              <a:chOff x="0" y="0"/>
                              <a:chExt cx="2908116" cy="7238204"/>
                            </a:xfrm>
                          </wpg:grpSpPr>
                          <wps:wsp>
                            <wps:cNvPr id="2" name="Triángulo isósceles 4"/>
                            <wps:cNvSpPr/>
                            <wps:spPr>
                              <a:xfrm flipV="1">
                                <a:off x="583312" y="792"/>
                                <a:ext cx="1965542" cy="5981700"/>
                              </a:xfrm>
                              <a:custGeom>
                                <a:avLst/>
                                <a:gdLst>
                                  <a:gd name="connsiteX0" fmla="*/ 0 w 1597025"/>
                                  <a:gd name="connsiteY0" fmla="*/ 1979613 h 1979613"/>
                                  <a:gd name="connsiteX1" fmla="*/ 798513 w 1597025"/>
                                  <a:gd name="connsiteY1" fmla="*/ 0 h 1979613"/>
                                  <a:gd name="connsiteX2" fmla="*/ 1597025 w 1597025"/>
                                  <a:gd name="connsiteY2" fmla="*/ 1979613 h 1979613"/>
                                  <a:gd name="connsiteX3" fmla="*/ 0 w 1597025"/>
                                  <a:gd name="connsiteY3" fmla="*/ 1979613 h 1979613"/>
                                  <a:gd name="connsiteX0" fmla="*/ 0 w 1617663"/>
                                  <a:gd name="connsiteY0" fmla="*/ 3427413 h 3427413"/>
                                  <a:gd name="connsiteX1" fmla="*/ 1617663 w 1617663"/>
                                  <a:gd name="connsiteY1" fmla="*/ 0 h 3427413"/>
                                  <a:gd name="connsiteX2" fmla="*/ 1597025 w 1617663"/>
                                  <a:gd name="connsiteY2" fmla="*/ 3427413 h 3427413"/>
                                  <a:gd name="connsiteX3" fmla="*/ 0 w 1617663"/>
                                  <a:gd name="connsiteY3" fmla="*/ 3427413 h 3427413"/>
                                  <a:gd name="connsiteX0" fmla="*/ 0 w 1941513"/>
                                  <a:gd name="connsiteY0" fmla="*/ 3427413 h 3427413"/>
                                  <a:gd name="connsiteX1" fmla="*/ 1941513 w 1941513"/>
                                  <a:gd name="connsiteY1" fmla="*/ 0 h 3427413"/>
                                  <a:gd name="connsiteX2" fmla="*/ 1920875 w 1941513"/>
                                  <a:gd name="connsiteY2" fmla="*/ 3427413 h 3427413"/>
                                  <a:gd name="connsiteX3" fmla="*/ 0 w 1941513"/>
                                  <a:gd name="connsiteY3" fmla="*/ 3427413 h 3427413"/>
                                  <a:gd name="connsiteX0" fmla="*/ 0 w 1960563"/>
                                  <a:gd name="connsiteY0" fmla="*/ 3446463 h 3446463"/>
                                  <a:gd name="connsiteX1" fmla="*/ 1960563 w 1960563"/>
                                  <a:gd name="connsiteY1" fmla="*/ 0 h 3446463"/>
                                  <a:gd name="connsiteX2" fmla="*/ 1920875 w 1960563"/>
                                  <a:gd name="connsiteY2" fmla="*/ 3446463 h 3446463"/>
                                  <a:gd name="connsiteX3" fmla="*/ 0 w 1960563"/>
                                  <a:gd name="connsiteY3" fmla="*/ 3446463 h 3446463"/>
                                  <a:gd name="connsiteX0" fmla="*/ 0 w 1978025"/>
                                  <a:gd name="connsiteY0" fmla="*/ 3446463 h 3446463"/>
                                  <a:gd name="connsiteX1" fmla="*/ 1960563 w 1978025"/>
                                  <a:gd name="connsiteY1" fmla="*/ 0 h 3446463"/>
                                  <a:gd name="connsiteX2" fmla="*/ 1978025 w 1978025"/>
                                  <a:gd name="connsiteY2" fmla="*/ 3446463 h 3446463"/>
                                  <a:gd name="connsiteX3" fmla="*/ 0 w 1978025"/>
                                  <a:gd name="connsiteY3" fmla="*/ 3446463 h 3446463"/>
                                  <a:gd name="connsiteX0" fmla="*/ 0 w 511175"/>
                                  <a:gd name="connsiteY0" fmla="*/ 3402975 h 3446463"/>
                                  <a:gd name="connsiteX1" fmla="*/ 493713 w 511175"/>
                                  <a:gd name="connsiteY1" fmla="*/ 0 h 3446463"/>
                                  <a:gd name="connsiteX2" fmla="*/ 511175 w 511175"/>
                                  <a:gd name="connsiteY2" fmla="*/ 3446463 h 3446463"/>
                                  <a:gd name="connsiteX3" fmla="*/ 0 w 511175"/>
                                  <a:gd name="connsiteY3" fmla="*/ 3402975 h 3446463"/>
                                  <a:gd name="connsiteX0" fmla="*/ 0 w 1311275"/>
                                  <a:gd name="connsiteY0" fmla="*/ 3435591 h 3446463"/>
                                  <a:gd name="connsiteX1" fmla="*/ 1293813 w 1311275"/>
                                  <a:gd name="connsiteY1" fmla="*/ 0 h 3446463"/>
                                  <a:gd name="connsiteX2" fmla="*/ 1311275 w 1311275"/>
                                  <a:gd name="connsiteY2" fmla="*/ 3446463 h 3446463"/>
                                  <a:gd name="connsiteX3" fmla="*/ 0 w 1311275"/>
                                  <a:gd name="connsiteY3" fmla="*/ 3435591 h 3446463"/>
                                  <a:gd name="connsiteX0" fmla="*/ 0 w 1311275"/>
                                  <a:gd name="connsiteY0" fmla="*/ 3011578 h 3022450"/>
                                  <a:gd name="connsiteX1" fmla="*/ 912813 w 1311275"/>
                                  <a:gd name="connsiteY1" fmla="*/ 0 h 3022450"/>
                                  <a:gd name="connsiteX2" fmla="*/ 1311275 w 1311275"/>
                                  <a:gd name="connsiteY2" fmla="*/ 3022450 h 3022450"/>
                                  <a:gd name="connsiteX3" fmla="*/ 0 w 1311275"/>
                                  <a:gd name="connsiteY3" fmla="*/ 3011578 h 3022450"/>
                                  <a:gd name="connsiteX0" fmla="*/ 0 w 1311275"/>
                                  <a:gd name="connsiteY0" fmla="*/ 4044430 h 4055302"/>
                                  <a:gd name="connsiteX1" fmla="*/ 1274763 w 1311275"/>
                                  <a:gd name="connsiteY1" fmla="*/ 0 h 4055302"/>
                                  <a:gd name="connsiteX2" fmla="*/ 1311275 w 1311275"/>
                                  <a:gd name="connsiteY2" fmla="*/ 4055302 h 4055302"/>
                                  <a:gd name="connsiteX3" fmla="*/ 0 w 1311275"/>
                                  <a:gd name="connsiteY3" fmla="*/ 4044430 h 4055302"/>
                                  <a:gd name="connsiteX0" fmla="*/ 0 w 1314379"/>
                                  <a:gd name="connsiteY0" fmla="*/ 4077046 h 4087918"/>
                                  <a:gd name="connsiteX1" fmla="*/ 1312863 w 1314379"/>
                                  <a:gd name="connsiteY1" fmla="*/ 0 h 4087918"/>
                                  <a:gd name="connsiteX2" fmla="*/ 1311275 w 1314379"/>
                                  <a:gd name="connsiteY2" fmla="*/ 4087918 h 4087918"/>
                                  <a:gd name="connsiteX3" fmla="*/ 0 w 1314379"/>
                                  <a:gd name="connsiteY3" fmla="*/ 4077046 h 4087918"/>
                                  <a:gd name="connsiteX0" fmla="*/ 0 w 1390579"/>
                                  <a:gd name="connsiteY0" fmla="*/ 4087918 h 4087918"/>
                                  <a:gd name="connsiteX1" fmla="*/ 1389063 w 1390579"/>
                                  <a:gd name="connsiteY1" fmla="*/ 0 h 4087918"/>
                                  <a:gd name="connsiteX2" fmla="*/ 1387475 w 1390579"/>
                                  <a:gd name="connsiteY2" fmla="*/ 4087918 h 4087918"/>
                                  <a:gd name="connsiteX3" fmla="*/ 0 w 1390579"/>
                                  <a:gd name="connsiteY3" fmla="*/ 4087918 h 408791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390579" h="4087918">
                                    <a:moveTo>
                                      <a:pt x="0" y="4087918"/>
                                    </a:moveTo>
                                    <a:lnTo>
                                      <a:pt x="1389063" y="0"/>
                                    </a:lnTo>
                                    <a:cubicBezTo>
                                      <a:pt x="1394884" y="1148821"/>
                                      <a:pt x="1381654" y="2939097"/>
                                      <a:pt x="1387475" y="4087918"/>
                                    </a:cubicBezTo>
                                    <a:lnTo>
                                      <a:pt x="0" y="408791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FF">
                                  <a:alpha val="50196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3" name="Triángulo isósceles 4"/>
                            <wps:cNvSpPr/>
                            <wps:spPr>
                              <a:xfrm>
                                <a:off x="358591" y="2458243"/>
                                <a:ext cx="2545645" cy="4779961"/>
                              </a:xfrm>
                              <a:custGeom>
                                <a:avLst/>
                                <a:gdLst>
                                  <a:gd name="connsiteX0" fmla="*/ 0 w 1597025"/>
                                  <a:gd name="connsiteY0" fmla="*/ 1979613 h 1979613"/>
                                  <a:gd name="connsiteX1" fmla="*/ 798513 w 1597025"/>
                                  <a:gd name="connsiteY1" fmla="*/ 0 h 1979613"/>
                                  <a:gd name="connsiteX2" fmla="*/ 1597025 w 1597025"/>
                                  <a:gd name="connsiteY2" fmla="*/ 1979613 h 1979613"/>
                                  <a:gd name="connsiteX3" fmla="*/ 0 w 1597025"/>
                                  <a:gd name="connsiteY3" fmla="*/ 1979613 h 1979613"/>
                                  <a:gd name="connsiteX0" fmla="*/ 0 w 1617663"/>
                                  <a:gd name="connsiteY0" fmla="*/ 3427413 h 3427413"/>
                                  <a:gd name="connsiteX1" fmla="*/ 1617663 w 1617663"/>
                                  <a:gd name="connsiteY1" fmla="*/ 0 h 3427413"/>
                                  <a:gd name="connsiteX2" fmla="*/ 1597025 w 1617663"/>
                                  <a:gd name="connsiteY2" fmla="*/ 3427413 h 3427413"/>
                                  <a:gd name="connsiteX3" fmla="*/ 0 w 1617663"/>
                                  <a:gd name="connsiteY3" fmla="*/ 3427413 h 3427413"/>
                                  <a:gd name="connsiteX0" fmla="*/ 0 w 1941513"/>
                                  <a:gd name="connsiteY0" fmla="*/ 3427413 h 3427413"/>
                                  <a:gd name="connsiteX1" fmla="*/ 1941513 w 1941513"/>
                                  <a:gd name="connsiteY1" fmla="*/ 0 h 3427413"/>
                                  <a:gd name="connsiteX2" fmla="*/ 1920875 w 1941513"/>
                                  <a:gd name="connsiteY2" fmla="*/ 3427413 h 3427413"/>
                                  <a:gd name="connsiteX3" fmla="*/ 0 w 1941513"/>
                                  <a:gd name="connsiteY3" fmla="*/ 3427413 h 3427413"/>
                                  <a:gd name="connsiteX0" fmla="*/ 0 w 1960563"/>
                                  <a:gd name="connsiteY0" fmla="*/ 3446463 h 3446463"/>
                                  <a:gd name="connsiteX1" fmla="*/ 1960563 w 1960563"/>
                                  <a:gd name="connsiteY1" fmla="*/ 0 h 3446463"/>
                                  <a:gd name="connsiteX2" fmla="*/ 1920875 w 1960563"/>
                                  <a:gd name="connsiteY2" fmla="*/ 3446463 h 3446463"/>
                                  <a:gd name="connsiteX3" fmla="*/ 0 w 1960563"/>
                                  <a:gd name="connsiteY3" fmla="*/ 3446463 h 3446463"/>
                                  <a:gd name="connsiteX0" fmla="*/ 0 w 1978025"/>
                                  <a:gd name="connsiteY0" fmla="*/ 3446463 h 3446463"/>
                                  <a:gd name="connsiteX1" fmla="*/ 1960563 w 1978025"/>
                                  <a:gd name="connsiteY1" fmla="*/ 0 h 3446463"/>
                                  <a:gd name="connsiteX2" fmla="*/ 1978025 w 1978025"/>
                                  <a:gd name="connsiteY2" fmla="*/ 3446463 h 3446463"/>
                                  <a:gd name="connsiteX3" fmla="*/ 0 w 1978025"/>
                                  <a:gd name="connsiteY3" fmla="*/ 3446463 h 3446463"/>
                                  <a:gd name="connsiteX0" fmla="*/ 0 w 1981129"/>
                                  <a:gd name="connsiteY0" fmla="*/ 3598863 h 3598863"/>
                                  <a:gd name="connsiteX1" fmla="*/ 1979613 w 1981129"/>
                                  <a:gd name="connsiteY1" fmla="*/ 0 h 3598863"/>
                                  <a:gd name="connsiteX2" fmla="*/ 1978025 w 1981129"/>
                                  <a:gd name="connsiteY2" fmla="*/ 3598863 h 3598863"/>
                                  <a:gd name="connsiteX3" fmla="*/ 0 w 1981129"/>
                                  <a:gd name="connsiteY3" fmla="*/ 3598863 h 359886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981129" h="3598863">
                                    <a:moveTo>
                                      <a:pt x="0" y="3598863"/>
                                    </a:moveTo>
                                    <a:lnTo>
                                      <a:pt x="1979613" y="0"/>
                                    </a:lnTo>
                                    <a:cubicBezTo>
                                      <a:pt x="1985434" y="1148821"/>
                                      <a:pt x="1972204" y="2450042"/>
                                      <a:pt x="1978025" y="3598863"/>
                                    </a:cubicBezTo>
                                    <a:lnTo>
                                      <a:pt x="0" y="359886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FF">
                                  <a:alpha val="50196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" name="Triángulo isósceles 4"/>
                            <wps:cNvSpPr/>
                            <wps:spPr>
                              <a:xfrm flipV="1">
                                <a:off x="1101541" y="0"/>
                                <a:ext cx="1803084" cy="5982492"/>
                              </a:xfrm>
                              <a:custGeom>
                                <a:avLst/>
                                <a:gdLst>
                                  <a:gd name="connsiteX0" fmla="*/ 0 w 1597025"/>
                                  <a:gd name="connsiteY0" fmla="*/ 1979613 h 1979613"/>
                                  <a:gd name="connsiteX1" fmla="*/ 798513 w 1597025"/>
                                  <a:gd name="connsiteY1" fmla="*/ 0 h 1979613"/>
                                  <a:gd name="connsiteX2" fmla="*/ 1597025 w 1597025"/>
                                  <a:gd name="connsiteY2" fmla="*/ 1979613 h 1979613"/>
                                  <a:gd name="connsiteX3" fmla="*/ 0 w 1597025"/>
                                  <a:gd name="connsiteY3" fmla="*/ 1979613 h 1979613"/>
                                  <a:gd name="connsiteX0" fmla="*/ 0 w 1617663"/>
                                  <a:gd name="connsiteY0" fmla="*/ 3427413 h 3427413"/>
                                  <a:gd name="connsiteX1" fmla="*/ 1617663 w 1617663"/>
                                  <a:gd name="connsiteY1" fmla="*/ 0 h 3427413"/>
                                  <a:gd name="connsiteX2" fmla="*/ 1597025 w 1617663"/>
                                  <a:gd name="connsiteY2" fmla="*/ 3427413 h 3427413"/>
                                  <a:gd name="connsiteX3" fmla="*/ 0 w 1617663"/>
                                  <a:gd name="connsiteY3" fmla="*/ 3427413 h 3427413"/>
                                  <a:gd name="connsiteX0" fmla="*/ 0 w 1941513"/>
                                  <a:gd name="connsiteY0" fmla="*/ 3427413 h 3427413"/>
                                  <a:gd name="connsiteX1" fmla="*/ 1941513 w 1941513"/>
                                  <a:gd name="connsiteY1" fmla="*/ 0 h 3427413"/>
                                  <a:gd name="connsiteX2" fmla="*/ 1920875 w 1941513"/>
                                  <a:gd name="connsiteY2" fmla="*/ 3427413 h 3427413"/>
                                  <a:gd name="connsiteX3" fmla="*/ 0 w 1941513"/>
                                  <a:gd name="connsiteY3" fmla="*/ 3427413 h 3427413"/>
                                  <a:gd name="connsiteX0" fmla="*/ 0 w 1960563"/>
                                  <a:gd name="connsiteY0" fmla="*/ 3446463 h 3446463"/>
                                  <a:gd name="connsiteX1" fmla="*/ 1960563 w 1960563"/>
                                  <a:gd name="connsiteY1" fmla="*/ 0 h 3446463"/>
                                  <a:gd name="connsiteX2" fmla="*/ 1920875 w 1960563"/>
                                  <a:gd name="connsiteY2" fmla="*/ 3446463 h 3446463"/>
                                  <a:gd name="connsiteX3" fmla="*/ 0 w 1960563"/>
                                  <a:gd name="connsiteY3" fmla="*/ 3446463 h 3446463"/>
                                  <a:gd name="connsiteX0" fmla="*/ 0 w 1978025"/>
                                  <a:gd name="connsiteY0" fmla="*/ 3446463 h 3446463"/>
                                  <a:gd name="connsiteX1" fmla="*/ 1960563 w 1978025"/>
                                  <a:gd name="connsiteY1" fmla="*/ 0 h 3446463"/>
                                  <a:gd name="connsiteX2" fmla="*/ 1978025 w 1978025"/>
                                  <a:gd name="connsiteY2" fmla="*/ 3446463 h 3446463"/>
                                  <a:gd name="connsiteX3" fmla="*/ 0 w 1978025"/>
                                  <a:gd name="connsiteY3" fmla="*/ 3446463 h 3446463"/>
                                  <a:gd name="connsiteX0" fmla="*/ 0 w 511175"/>
                                  <a:gd name="connsiteY0" fmla="*/ 3402975 h 3446463"/>
                                  <a:gd name="connsiteX1" fmla="*/ 493713 w 511175"/>
                                  <a:gd name="connsiteY1" fmla="*/ 0 h 3446463"/>
                                  <a:gd name="connsiteX2" fmla="*/ 511175 w 511175"/>
                                  <a:gd name="connsiteY2" fmla="*/ 3446463 h 3446463"/>
                                  <a:gd name="connsiteX3" fmla="*/ 0 w 511175"/>
                                  <a:gd name="connsiteY3" fmla="*/ 3402975 h 3446463"/>
                                  <a:gd name="connsiteX0" fmla="*/ 0 w 1311275"/>
                                  <a:gd name="connsiteY0" fmla="*/ 3435591 h 3446463"/>
                                  <a:gd name="connsiteX1" fmla="*/ 1293813 w 1311275"/>
                                  <a:gd name="connsiteY1" fmla="*/ 0 h 3446463"/>
                                  <a:gd name="connsiteX2" fmla="*/ 1311275 w 1311275"/>
                                  <a:gd name="connsiteY2" fmla="*/ 3446463 h 3446463"/>
                                  <a:gd name="connsiteX3" fmla="*/ 0 w 1311275"/>
                                  <a:gd name="connsiteY3" fmla="*/ 3435591 h 3446463"/>
                                  <a:gd name="connsiteX0" fmla="*/ 0 w 1311275"/>
                                  <a:gd name="connsiteY0" fmla="*/ 3011578 h 3022450"/>
                                  <a:gd name="connsiteX1" fmla="*/ 912813 w 1311275"/>
                                  <a:gd name="connsiteY1" fmla="*/ 0 h 3022450"/>
                                  <a:gd name="connsiteX2" fmla="*/ 1311275 w 1311275"/>
                                  <a:gd name="connsiteY2" fmla="*/ 3022450 h 3022450"/>
                                  <a:gd name="connsiteX3" fmla="*/ 0 w 1311275"/>
                                  <a:gd name="connsiteY3" fmla="*/ 3011578 h 3022450"/>
                                  <a:gd name="connsiteX0" fmla="*/ 0 w 1311275"/>
                                  <a:gd name="connsiteY0" fmla="*/ 4044430 h 4055302"/>
                                  <a:gd name="connsiteX1" fmla="*/ 1274763 w 1311275"/>
                                  <a:gd name="connsiteY1" fmla="*/ 0 h 4055302"/>
                                  <a:gd name="connsiteX2" fmla="*/ 1311275 w 1311275"/>
                                  <a:gd name="connsiteY2" fmla="*/ 4055302 h 4055302"/>
                                  <a:gd name="connsiteX3" fmla="*/ 0 w 1311275"/>
                                  <a:gd name="connsiteY3" fmla="*/ 4044430 h 4055302"/>
                                  <a:gd name="connsiteX0" fmla="*/ 0 w 1314379"/>
                                  <a:gd name="connsiteY0" fmla="*/ 4077046 h 4087918"/>
                                  <a:gd name="connsiteX1" fmla="*/ 1312863 w 1314379"/>
                                  <a:gd name="connsiteY1" fmla="*/ 0 h 4087918"/>
                                  <a:gd name="connsiteX2" fmla="*/ 1311275 w 1314379"/>
                                  <a:gd name="connsiteY2" fmla="*/ 4087918 h 4087918"/>
                                  <a:gd name="connsiteX3" fmla="*/ 0 w 1314379"/>
                                  <a:gd name="connsiteY3" fmla="*/ 4077046 h 4087918"/>
                                  <a:gd name="connsiteX0" fmla="*/ 0 w 1390579"/>
                                  <a:gd name="connsiteY0" fmla="*/ 4087918 h 4087918"/>
                                  <a:gd name="connsiteX1" fmla="*/ 1389063 w 1390579"/>
                                  <a:gd name="connsiteY1" fmla="*/ 0 h 4087918"/>
                                  <a:gd name="connsiteX2" fmla="*/ 1387475 w 1390579"/>
                                  <a:gd name="connsiteY2" fmla="*/ 4087918 h 4087918"/>
                                  <a:gd name="connsiteX3" fmla="*/ 0 w 1390579"/>
                                  <a:gd name="connsiteY3" fmla="*/ 4087918 h 4087918"/>
                                  <a:gd name="connsiteX0" fmla="*/ 0 w 1576497"/>
                                  <a:gd name="connsiteY0" fmla="*/ 4087918 h 4087918"/>
                                  <a:gd name="connsiteX1" fmla="*/ 1574981 w 1576497"/>
                                  <a:gd name="connsiteY1" fmla="*/ 0 h 4087918"/>
                                  <a:gd name="connsiteX2" fmla="*/ 1573393 w 1576497"/>
                                  <a:gd name="connsiteY2" fmla="*/ 4087918 h 4087918"/>
                                  <a:gd name="connsiteX3" fmla="*/ 0 w 1576497"/>
                                  <a:gd name="connsiteY3" fmla="*/ 4087918 h 408791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576497" h="4087918">
                                    <a:moveTo>
                                      <a:pt x="0" y="4087918"/>
                                    </a:moveTo>
                                    <a:lnTo>
                                      <a:pt x="1574981" y="0"/>
                                    </a:lnTo>
                                    <a:cubicBezTo>
                                      <a:pt x="1580802" y="1148821"/>
                                      <a:pt x="1567572" y="2939097"/>
                                      <a:pt x="1573393" y="4087918"/>
                                    </a:cubicBezTo>
                                    <a:lnTo>
                                      <a:pt x="0" y="408791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>
                                  <a:alpha val="69804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" name="Triángulo isósceles 4"/>
                            <wps:cNvSpPr/>
                            <wps:spPr>
                              <a:xfrm>
                                <a:off x="826231" y="3448843"/>
                                <a:ext cx="2078005" cy="3779838"/>
                              </a:xfrm>
                              <a:custGeom>
                                <a:avLst/>
                                <a:gdLst>
                                  <a:gd name="connsiteX0" fmla="*/ 0 w 1597025"/>
                                  <a:gd name="connsiteY0" fmla="*/ 1979613 h 1979613"/>
                                  <a:gd name="connsiteX1" fmla="*/ 798513 w 1597025"/>
                                  <a:gd name="connsiteY1" fmla="*/ 0 h 1979613"/>
                                  <a:gd name="connsiteX2" fmla="*/ 1597025 w 1597025"/>
                                  <a:gd name="connsiteY2" fmla="*/ 1979613 h 1979613"/>
                                  <a:gd name="connsiteX3" fmla="*/ 0 w 1597025"/>
                                  <a:gd name="connsiteY3" fmla="*/ 1979613 h 1979613"/>
                                  <a:gd name="connsiteX0" fmla="*/ 0 w 1617663"/>
                                  <a:gd name="connsiteY0" fmla="*/ 3427413 h 3427413"/>
                                  <a:gd name="connsiteX1" fmla="*/ 1617663 w 1617663"/>
                                  <a:gd name="connsiteY1" fmla="*/ 0 h 3427413"/>
                                  <a:gd name="connsiteX2" fmla="*/ 1597025 w 1617663"/>
                                  <a:gd name="connsiteY2" fmla="*/ 3427413 h 3427413"/>
                                  <a:gd name="connsiteX3" fmla="*/ 0 w 1617663"/>
                                  <a:gd name="connsiteY3" fmla="*/ 3427413 h 3427413"/>
                                  <a:gd name="connsiteX0" fmla="*/ 0 w 1941513"/>
                                  <a:gd name="connsiteY0" fmla="*/ 3427413 h 3427413"/>
                                  <a:gd name="connsiteX1" fmla="*/ 1941513 w 1941513"/>
                                  <a:gd name="connsiteY1" fmla="*/ 0 h 3427413"/>
                                  <a:gd name="connsiteX2" fmla="*/ 1920875 w 1941513"/>
                                  <a:gd name="connsiteY2" fmla="*/ 3427413 h 3427413"/>
                                  <a:gd name="connsiteX3" fmla="*/ 0 w 1941513"/>
                                  <a:gd name="connsiteY3" fmla="*/ 3427413 h 3427413"/>
                                  <a:gd name="connsiteX0" fmla="*/ 0 w 1960563"/>
                                  <a:gd name="connsiteY0" fmla="*/ 3446463 h 3446463"/>
                                  <a:gd name="connsiteX1" fmla="*/ 1960563 w 1960563"/>
                                  <a:gd name="connsiteY1" fmla="*/ 0 h 3446463"/>
                                  <a:gd name="connsiteX2" fmla="*/ 1920875 w 1960563"/>
                                  <a:gd name="connsiteY2" fmla="*/ 3446463 h 3446463"/>
                                  <a:gd name="connsiteX3" fmla="*/ 0 w 1960563"/>
                                  <a:gd name="connsiteY3" fmla="*/ 3446463 h 3446463"/>
                                  <a:gd name="connsiteX0" fmla="*/ 0 w 1978025"/>
                                  <a:gd name="connsiteY0" fmla="*/ 3446463 h 3446463"/>
                                  <a:gd name="connsiteX1" fmla="*/ 1960563 w 1978025"/>
                                  <a:gd name="connsiteY1" fmla="*/ 0 h 3446463"/>
                                  <a:gd name="connsiteX2" fmla="*/ 1978025 w 1978025"/>
                                  <a:gd name="connsiteY2" fmla="*/ 3446463 h 3446463"/>
                                  <a:gd name="connsiteX3" fmla="*/ 0 w 1978025"/>
                                  <a:gd name="connsiteY3" fmla="*/ 3446463 h 3446463"/>
                                  <a:gd name="connsiteX0" fmla="*/ 0 w 1978025"/>
                                  <a:gd name="connsiteY0" fmla="*/ 4113213 h 4113213"/>
                                  <a:gd name="connsiteX1" fmla="*/ 1971624 w 1978025"/>
                                  <a:gd name="connsiteY1" fmla="*/ 0 h 4113213"/>
                                  <a:gd name="connsiteX2" fmla="*/ 1978025 w 1978025"/>
                                  <a:gd name="connsiteY2" fmla="*/ 4113213 h 4113213"/>
                                  <a:gd name="connsiteX3" fmla="*/ 0 w 1978025"/>
                                  <a:gd name="connsiteY3" fmla="*/ 4113213 h 4113213"/>
                                  <a:gd name="connsiteX0" fmla="*/ 0 w 2092139"/>
                                  <a:gd name="connsiteY0" fmla="*/ 4113213 h 4113213"/>
                                  <a:gd name="connsiteX1" fmla="*/ 2085738 w 2092139"/>
                                  <a:gd name="connsiteY1" fmla="*/ 0 h 4113213"/>
                                  <a:gd name="connsiteX2" fmla="*/ 2092139 w 2092139"/>
                                  <a:gd name="connsiteY2" fmla="*/ 4113213 h 4113213"/>
                                  <a:gd name="connsiteX3" fmla="*/ 0 w 2092139"/>
                                  <a:gd name="connsiteY3" fmla="*/ 4113213 h 411321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092139" h="4113213">
                                    <a:moveTo>
                                      <a:pt x="0" y="4113213"/>
                                    </a:moveTo>
                                    <a:lnTo>
                                      <a:pt x="2085738" y="0"/>
                                    </a:lnTo>
                                    <a:cubicBezTo>
                                      <a:pt x="2091559" y="1148821"/>
                                      <a:pt x="2086318" y="2964392"/>
                                      <a:pt x="2092139" y="4113213"/>
                                    </a:cubicBezTo>
                                    <a:lnTo>
                                      <a:pt x="0" y="41132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>
                                  <a:alpha val="69804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" name="Triángulo isósceles 4"/>
                            <wps:cNvSpPr/>
                            <wps:spPr>
                              <a:xfrm>
                                <a:off x="1311091" y="4073602"/>
                                <a:ext cx="1597025" cy="3160712"/>
                              </a:xfrm>
                              <a:custGeom>
                                <a:avLst/>
                                <a:gdLst>
                                  <a:gd name="connsiteX0" fmla="*/ 0 w 1597025"/>
                                  <a:gd name="connsiteY0" fmla="*/ 1979613 h 1979613"/>
                                  <a:gd name="connsiteX1" fmla="*/ 798513 w 1597025"/>
                                  <a:gd name="connsiteY1" fmla="*/ 0 h 1979613"/>
                                  <a:gd name="connsiteX2" fmla="*/ 1597025 w 1597025"/>
                                  <a:gd name="connsiteY2" fmla="*/ 1979613 h 1979613"/>
                                  <a:gd name="connsiteX3" fmla="*/ 0 w 1597025"/>
                                  <a:gd name="connsiteY3" fmla="*/ 1979613 h 1979613"/>
                                  <a:gd name="connsiteX0" fmla="*/ 0 w 1617663"/>
                                  <a:gd name="connsiteY0" fmla="*/ 3427413 h 3427413"/>
                                  <a:gd name="connsiteX1" fmla="*/ 1617663 w 1617663"/>
                                  <a:gd name="connsiteY1" fmla="*/ 0 h 3427413"/>
                                  <a:gd name="connsiteX2" fmla="*/ 1597025 w 1617663"/>
                                  <a:gd name="connsiteY2" fmla="*/ 3427413 h 3427413"/>
                                  <a:gd name="connsiteX3" fmla="*/ 0 w 1617663"/>
                                  <a:gd name="connsiteY3" fmla="*/ 3427413 h 3427413"/>
                                  <a:gd name="connsiteX0" fmla="*/ 0 w 1941513"/>
                                  <a:gd name="connsiteY0" fmla="*/ 3427413 h 3427413"/>
                                  <a:gd name="connsiteX1" fmla="*/ 1941513 w 1941513"/>
                                  <a:gd name="connsiteY1" fmla="*/ 0 h 3427413"/>
                                  <a:gd name="connsiteX2" fmla="*/ 1920875 w 1941513"/>
                                  <a:gd name="connsiteY2" fmla="*/ 3427413 h 3427413"/>
                                  <a:gd name="connsiteX3" fmla="*/ 0 w 1941513"/>
                                  <a:gd name="connsiteY3" fmla="*/ 3427413 h 3427413"/>
                                  <a:gd name="connsiteX0" fmla="*/ 0 w 1960563"/>
                                  <a:gd name="connsiteY0" fmla="*/ 3446463 h 3446463"/>
                                  <a:gd name="connsiteX1" fmla="*/ 1960563 w 1960563"/>
                                  <a:gd name="connsiteY1" fmla="*/ 0 h 3446463"/>
                                  <a:gd name="connsiteX2" fmla="*/ 1920875 w 1960563"/>
                                  <a:gd name="connsiteY2" fmla="*/ 3446463 h 3446463"/>
                                  <a:gd name="connsiteX3" fmla="*/ 0 w 1960563"/>
                                  <a:gd name="connsiteY3" fmla="*/ 3446463 h 3446463"/>
                                  <a:gd name="connsiteX0" fmla="*/ 0 w 1978025"/>
                                  <a:gd name="connsiteY0" fmla="*/ 3446463 h 3446463"/>
                                  <a:gd name="connsiteX1" fmla="*/ 1960563 w 1978025"/>
                                  <a:gd name="connsiteY1" fmla="*/ 0 h 3446463"/>
                                  <a:gd name="connsiteX2" fmla="*/ 1978025 w 1978025"/>
                                  <a:gd name="connsiteY2" fmla="*/ 3446463 h 3446463"/>
                                  <a:gd name="connsiteX3" fmla="*/ 0 w 1978025"/>
                                  <a:gd name="connsiteY3" fmla="*/ 3446463 h 3446463"/>
                                  <a:gd name="connsiteX0" fmla="*/ 0 w 1981129"/>
                                  <a:gd name="connsiteY0" fmla="*/ 3598863 h 3598863"/>
                                  <a:gd name="connsiteX1" fmla="*/ 1979613 w 1981129"/>
                                  <a:gd name="connsiteY1" fmla="*/ 0 h 3598863"/>
                                  <a:gd name="connsiteX2" fmla="*/ 1978025 w 1981129"/>
                                  <a:gd name="connsiteY2" fmla="*/ 3598863 h 3598863"/>
                                  <a:gd name="connsiteX3" fmla="*/ 0 w 1981129"/>
                                  <a:gd name="connsiteY3" fmla="*/ 3598863 h 359886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981129" h="3598863">
                                    <a:moveTo>
                                      <a:pt x="0" y="3598863"/>
                                    </a:moveTo>
                                    <a:lnTo>
                                      <a:pt x="1979613" y="0"/>
                                    </a:lnTo>
                                    <a:cubicBezTo>
                                      <a:pt x="1985434" y="1148821"/>
                                      <a:pt x="1972204" y="2450042"/>
                                      <a:pt x="1978025" y="3598863"/>
                                    </a:cubicBezTo>
                                    <a:lnTo>
                                      <a:pt x="0" y="359886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FF">
                                  <a:alpha val="89804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" name="Triángulo isósceles 4"/>
                            <wps:cNvSpPr/>
                            <wps:spPr>
                              <a:xfrm flipV="1">
                                <a:off x="1729415" y="793"/>
                                <a:ext cx="1177925" cy="4743450"/>
                              </a:xfrm>
                              <a:custGeom>
                                <a:avLst/>
                                <a:gdLst>
                                  <a:gd name="connsiteX0" fmla="*/ 0 w 1597025"/>
                                  <a:gd name="connsiteY0" fmla="*/ 1979613 h 1979613"/>
                                  <a:gd name="connsiteX1" fmla="*/ 798513 w 1597025"/>
                                  <a:gd name="connsiteY1" fmla="*/ 0 h 1979613"/>
                                  <a:gd name="connsiteX2" fmla="*/ 1597025 w 1597025"/>
                                  <a:gd name="connsiteY2" fmla="*/ 1979613 h 1979613"/>
                                  <a:gd name="connsiteX3" fmla="*/ 0 w 1597025"/>
                                  <a:gd name="connsiteY3" fmla="*/ 1979613 h 1979613"/>
                                  <a:gd name="connsiteX0" fmla="*/ 0 w 1617663"/>
                                  <a:gd name="connsiteY0" fmla="*/ 3427413 h 3427413"/>
                                  <a:gd name="connsiteX1" fmla="*/ 1617663 w 1617663"/>
                                  <a:gd name="connsiteY1" fmla="*/ 0 h 3427413"/>
                                  <a:gd name="connsiteX2" fmla="*/ 1597025 w 1617663"/>
                                  <a:gd name="connsiteY2" fmla="*/ 3427413 h 3427413"/>
                                  <a:gd name="connsiteX3" fmla="*/ 0 w 1617663"/>
                                  <a:gd name="connsiteY3" fmla="*/ 3427413 h 3427413"/>
                                  <a:gd name="connsiteX0" fmla="*/ 0 w 1941513"/>
                                  <a:gd name="connsiteY0" fmla="*/ 3427413 h 3427413"/>
                                  <a:gd name="connsiteX1" fmla="*/ 1941513 w 1941513"/>
                                  <a:gd name="connsiteY1" fmla="*/ 0 h 3427413"/>
                                  <a:gd name="connsiteX2" fmla="*/ 1920875 w 1941513"/>
                                  <a:gd name="connsiteY2" fmla="*/ 3427413 h 3427413"/>
                                  <a:gd name="connsiteX3" fmla="*/ 0 w 1941513"/>
                                  <a:gd name="connsiteY3" fmla="*/ 3427413 h 3427413"/>
                                  <a:gd name="connsiteX0" fmla="*/ 0 w 1960563"/>
                                  <a:gd name="connsiteY0" fmla="*/ 3446463 h 3446463"/>
                                  <a:gd name="connsiteX1" fmla="*/ 1960563 w 1960563"/>
                                  <a:gd name="connsiteY1" fmla="*/ 0 h 3446463"/>
                                  <a:gd name="connsiteX2" fmla="*/ 1920875 w 1960563"/>
                                  <a:gd name="connsiteY2" fmla="*/ 3446463 h 3446463"/>
                                  <a:gd name="connsiteX3" fmla="*/ 0 w 1960563"/>
                                  <a:gd name="connsiteY3" fmla="*/ 3446463 h 3446463"/>
                                  <a:gd name="connsiteX0" fmla="*/ 0 w 1978025"/>
                                  <a:gd name="connsiteY0" fmla="*/ 3446463 h 3446463"/>
                                  <a:gd name="connsiteX1" fmla="*/ 1960563 w 1978025"/>
                                  <a:gd name="connsiteY1" fmla="*/ 0 h 3446463"/>
                                  <a:gd name="connsiteX2" fmla="*/ 1978025 w 1978025"/>
                                  <a:gd name="connsiteY2" fmla="*/ 3446463 h 3446463"/>
                                  <a:gd name="connsiteX3" fmla="*/ 0 w 1978025"/>
                                  <a:gd name="connsiteY3" fmla="*/ 3446463 h 3446463"/>
                                  <a:gd name="connsiteX0" fmla="*/ 0 w 511175"/>
                                  <a:gd name="connsiteY0" fmla="*/ 3402975 h 3446463"/>
                                  <a:gd name="connsiteX1" fmla="*/ 493713 w 511175"/>
                                  <a:gd name="connsiteY1" fmla="*/ 0 h 3446463"/>
                                  <a:gd name="connsiteX2" fmla="*/ 511175 w 511175"/>
                                  <a:gd name="connsiteY2" fmla="*/ 3446463 h 3446463"/>
                                  <a:gd name="connsiteX3" fmla="*/ 0 w 511175"/>
                                  <a:gd name="connsiteY3" fmla="*/ 3402975 h 3446463"/>
                                  <a:gd name="connsiteX0" fmla="*/ 0 w 1311275"/>
                                  <a:gd name="connsiteY0" fmla="*/ 3435591 h 3446463"/>
                                  <a:gd name="connsiteX1" fmla="*/ 1293813 w 1311275"/>
                                  <a:gd name="connsiteY1" fmla="*/ 0 h 3446463"/>
                                  <a:gd name="connsiteX2" fmla="*/ 1311275 w 1311275"/>
                                  <a:gd name="connsiteY2" fmla="*/ 3446463 h 3446463"/>
                                  <a:gd name="connsiteX3" fmla="*/ 0 w 1311275"/>
                                  <a:gd name="connsiteY3" fmla="*/ 3435591 h 3446463"/>
                                  <a:gd name="connsiteX0" fmla="*/ 0 w 1311275"/>
                                  <a:gd name="connsiteY0" fmla="*/ 3011578 h 3022450"/>
                                  <a:gd name="connsiteX1" fmla="*/ 912813 w 1311275"/>
                                  <a:gd name="connsiteY1" fmla="*/ 0 h 3022450"/>
                                  <a:gd name="connsiteX2" fmla="*/ 1311275 w 1311275"/>
                                  <a:gd name="connsiteY2" fmla="*/ 3022450 h 3022450"/>
                                  <a:gd name="connsiteX3" fmla="*/ 0 w 1311275"/>
                                  <a:gd name="connsiteY3" fmla="*/ 3011578 h 3022450"/>
                                  <a:gd name="connsiteX0" fmla="*/ 0 w 1311275"/>
                                  <a:gd name="connsiteY0" fmla="*/ 4044430 h 4055302"/>
                                  <a:gd name="connsiteX1" fmla="*/ 1274763 w 1311275"/>
                                  <a:gd name="connsiteY1" fmla="*/ 0 h 4055302"/>
                                  <a:gd name="connsiteX2" fmla="*/ 1311275 w 1311275"/>
                                  <a:gd name="connsiteY2" fmla="*/ 4055302 h 4055302"/>
                                  <a:gd name="connsiteX3" fmla="*/ 0 w 1311275"/>
                                  <a:gd name="connsiteY3" fmla="*/ 4044430 h 4055302"/>
                                  <a:gd name="connsiteX0" fmla="*/ 0 w 1314379"/>
                                  <a:gd name="connsiteY0" fmla="*/ 4077046 h 4087918"/>
                                  <a:gd name="connsiteX1" fmla="*/ 1312863 w 1314379"/>
                                  <a:gd name="connsiteY1" fmla="*/ 0 h 4087918"/>
                                  <a:gd name="connsiteX2" fmla="*/ 1311275 w 1314379"/>
                                  <a:gd name="connsiteY2" fmla="*/ 4087918 h 4087918"/>
                                  <a:gd name="connsiteX3" fmla="*/ 0 w 1314379"/>
                                  <a:gd name="connsiteY3" fmla="*/ 4077046 h 4087918"/>
                                  <a:gd name="connsiteX0" fmla="*/ 0 w 1390579"/>
                                  <a:gd name="connsiteY0" fmla="*/ 4087918 h 4087918"/>
                                  <a:gd name="connsiteX1" fmla="*/ 1389063 w 1390579"/>
                                  <a:gd name="connsiteY1" fmla="*/ 0 h 4087918"/>
                                  <a:gd name="connsiteX2" fmla="*/ 1387475 w 1390579"/>
                                  <a:gd name="connsiteY2" fmla="*/ 4087918 h 4087918"/>
                                  <a:gd name="connsiteX3" fmla="*/ 0 w 1390579"/>
                                  <a:gd name="connsiteY3" fmla="*/ 4087918 h 408791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390579" h="4087918">
                                    <a:moveTo>
                                      <a:pt x="0" y="4087918"/>
                                    </a:moveTo>
                                    <a:lnTo>
                                      <a:pt x="1389063" y="0"/>
                                    </a:lnTo>
                                    <a:cubicBezTo>
                                      <a:pt x="1394884" y="1148821"/>
                                      <a:pt x="1381654" y="2939097"/>
                                      <a:pt x="1387475" y="4087918"/>
                                    </a:cubicBezTo>
                                    <a:lnTo>
                                      <a:pt x="0" y="408791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FF">
                                  <a:alpha val="94902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8" name="Conector recto 8"/>
                            <wps:cNvCnPr/>
                            <wps:spPr>
                              <a:xfrm flipV="1">
                                <a:off x="0" y="3658394"/>
                                <a:ext cx="2904236" cy="356076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FF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78C9B00" id="Grupo 30" o:spid="_x0000_s1026" style="position:absolute;margin-left:120.45pt;margin-top:-280.1pt;width:200.7pt;height:615.75pt;rotation:-90;z-index:251659264;mso-width-relative:margin;mso-height-relative:margin" coordsize="29081,7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">
                    <v:shape id="Triángulo isósceles 4" o:spid="_x0000_s1027" style="position:absolute;left:5833;top:7;width:19655;height:59817;flip:y;visibility:visible;mso-wrap-style:square;v-text-anchor:middle" coordsize="1390579,40879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st8MA&#10;AADaAAAADwAAAGRycy9kb3ducmV2LnhtbESPQWvCQBSE7wX/w/IKvTWbSgklZhUVCm3xYKMXb4/s&#10;MxvMvk2zG03+fVco9DjMzDdMsRptK67U+8axgpckBUFcOd1wreB4eH9+A+EDssbWMSmYyMNqOXso&#10;MNfuxt90LUMtIoR9jgpMCF0upa8MWfSJ64ijd3a9xRBlX0vd4y3CbSvnaZpJiw3HBYMdbQ1Vl3Kw&#10;Cjqf2d3+Rw71+evVTGE47Tf6U6mnx3G9ABFoDP/hv/aHVjCH+5V4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Est8MAAADaAAAADwAAAAAAAAAAAAAAAACYAgAAZHJzL2Rv&#10;d25yZXYueG1sUEsFBgAAAAAEAAQA9QAAAIgDAAAAAA==&#10;" path="m,4087918l1389063,v5821,1148821,-7409,2939097,-1588,4087918l,4087918xe" fillcolor="blue" stroked="f" strokeweight="1pt">
                      <v:fill opacity="32896f"/>
                      <v:stroke joinstyle="miter"/>
                      <v:path arrowok="t" o:connecttype="custom" o:connectlocs="0,5981700;1963399,0;1961155,5981700;0,5981700" o:connectangles="0,0,0,0"/>
                    </v:shape>
                    <v:shape id="Triángulo isósceles 4" o:spid="_x0000_s1028" style="position:absolute;left:3585;top:24582;width:25457;height:47800;visibility:visible;mso-wrap-style:square;v-text-anchor:middle" coordsize="1981129,3598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WwYsEA&#10;AADaAAAADwAAAGRycy9kb3ducmV2LnhtbESPUWvCMBSF3wf7D+EKvoyZOsFJNcoQBgOfWvcDLs1d&#10;W2xuahKbzl9vBMHHwznnO5zNbjSdGMj51rKC+SwDQVxZ3XKt4Pf4/b4C4QOyxs4yKfgnD7vt68sG&#10;c20jFzSUoRYJwj5HBU0IfS6lrxoy6Ge2J07en3UGQ5KultphTHDTyY8sW0qDLaeFBnvaN1SdyotR&#10;MDgfzysqIh7GwYaLp6v5fFNqOhm/1iACjeEZfrR/tIIF3K+kGyC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FsGLBAAAA2gAAAA8AAAAAAAAAAAAAAAAAmAIAAGRycy9kb3du&#10;cmV2LnhtbFBLBQYAAAAABAAEAPUAAACGAwAAAAA=&#10;" path="m,3598863l1979613,v5821,1148821,-7409,2450042,-1588,3598863l,3598863xe" fillcolor="blue" stroked="f" strokeweight="1pt">
                      <v:fill opacity="32896f"/>
                      <v:stroke joinstyle="miter"/>
                      <v:path arrowok="t" o:connecttype="custom" o:connectlocs="0,4779961;2543697,0;2541657,4779961;0,4779961" o:connectangles="0,0,0,0"/>
                    </v:shape>
                    <v:shape id="Triángulo isósceles 4" o:spid="_x0000_s1029" style="position:absolute;left:11015;width:18031;height:59824;flip:y;visibility:visible;mso-wrap-style:square;v-text-anchor:middle" coordsize="1576497,40879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v9LMUA&#10;AADaAAAADwAAAGRycy9kb3ducmV2LnhtbESPQWvCQBSE70L/w/KE3nSTaqxGV5GCWGp7MPbS2yP7&#10;TILZtzG7mvTfdwuFHoeZ+YZZbXpTizu1rrKsIB5HIIhzqysuFHyedqM5COeRNdaWScE3OdisHwYr&#10;TLXt+Ej3zBciQNilqKD0vkmldHlJBt3YNsTBO9vWoA+yLaRusQtwU8unKJpJgxWHhRIbeikpv2Q3&#10;o2CSLZJn/z65HGfx1/XwlsT2Y18r9Tjst0sQnnr/H/5rv2oFU/i9Em6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6/0sxQAAANoAAAAPAAAAAAAAAAAAAAAAAJgCAABkcnMv&#10;ZG93bnJldi54bWxQSwUGAAAAAAQABAD1AAAAigMAAAAA&#10;" path="m,4087918l1574981,v5821,1148821,-7409,2939097,-1588,4087918l,4087918xe" fillcolor="red" stroked="f" strokeweight="1pt">
                      <v:fill opacity="45746f"/>
                      <v:stroke joinstyle="miter"/>
                      <v:path arrowok="t" o:connecttype="custom" o:connectlocs="0,5982492;1801350,0;1799534,5982492;0,5982492" o:connectangles="0,0,0,0"/>
                    </v:shape>
                    <v:shape id="Triángulo isósceles 4" o:spid="_x0000_s1030" style="position:absolute;left:8262;top:34488;width:20780;height:37798;visibility:visible;mso-wrap-style:square;v-text-anchor:middle" coordsize="2092139,4113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iJTMEA&#10;AADaAAAADwAAAGRycy9kb3ducmV2LnhtbESPT4vCMBTE7wt+h/AEL4umK65INYos+AfZS1U8P5tn&#10;W2xeShNr/fZGEDwOM/MbZrZoTSkaql1hWcHPIAJBnFpdcKbgeFj1JyCcR9ZYWiYFD3KwmHe+Zhhr&#10;e+eEmr3PRICwi1FB7n0VS+nSnAy6ga2Ig3extUEfZJ1JXeM9wE0ph1E0lgYLDgs5VvSXU3rd34yC&#10;5j+pDslpt96UiOfU4Ha0+x4p1eu2yykIT63/hN/trVbwC68r4Qb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IiUzBAAAA2gAAAA8AAAAAAAAAAAAAAAAAmAIAAGRycy9kb3du&#10;cmV2LnhtbFBLBQYAAAAABAAEAPUAAACGAwAAAAA=&#10;" path="m,4113213l2085738,v5821,1148821,580,2964392,6401,4113213l,4113213xe" fillcolor="red" stroked="f" strokeweight="1pt">
                      <v:fill opacity="45746f"/>
                      <v:stroke joinstyle="miter"/>
                      <v:path arrowok="t" o:connecttype="custom" o:connectlocs="0,3779838;2071647,0;2078005,3779838;0,3779838" o:connectangles="0,0,0,0"/>
                    </v:shape>
                    <v:shape id="Triángulo isósceles 4" o:spid="_x0000_s1031" style="position:absolute;left:13110;top:40736;width:15971;height:31607;visibility:visible;mso-wrap-style:square;v-text-anchor:middle" coordsize="1981129,3598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M43MMA&#10;AADaAAAADwAAAGRycy9kb3ducmV2LnhtbESPT2vCQBTE74LfYXmFXkQ3ttQ/qauIUPAmmvT+zD6T&#10;tNm3IbuabT+9WxB6HGbmN8xqE0wjbtS52rKC6SQBQVxYXXOpIM8+xgsQziNrbCyTgh9ysFkPBytM&#10;te35SLeTL0WEsEtRQeV9m0rpiooMuoltiaN3sZ1BH2VXSt1hH+GmkS9JMpMGa44LFba0q6j4Pl2N&#10;gsNn9rsPb0uX9+f56Ct/PeIuC0o9P4XtOwhPwf+HH+29VjCDvyvxBs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M43MMAAADaAAAADwAAAAAAAAAAAAAAAACYAgAAZHJzL2Rv&#10;d25yZXYueG1sUEsFBgAAAAAEAAQA9QAAAIgDAAAAAA==&#10;" path="m,3598863l1979613,v5821,1148821,-7409,2450042,-1588,3598863l,3598863xe" fillcolor="blue" stroked="f" strokeweight="1pt">
                      <v:fill opacity="58853f"/>
                      <v:stroke joinstyle="miter"/>
                      <v:path arrowok="t" o:connecttype="custom" o:connectlocs="0,3160712;1595803,0;1594523,3160712;0,3160712" o:connectangles="0,0,0,0"/>
                    </v:shape>
                    <v:shape id="Triángulo isósceles 4" o:spid="_x0000_s1032" style="position:absolute;left:17294;top:7;width:11779;height:47435;flip:y;visibility:visible;mso-wrap-style:square;v-text-anchor:middle" coordsize="1390579,40879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uXwMEA&#10;AADaAAAADwAAAGRycy9kb3ducmV2LnhtbESPzYrCMBSF94LvEK4wO011YbVjFBFEd45adJaX5k7b&#10;sbmpTdTO208EweXh/Hyc2aI1lbhT40rLCoaDCARxZnXJuYL0uO5PQDiPrLGyTAr+yMFi3u3MMNH2&#10;wXu6H3wuwgi7BBUU3teJlC4ryKAb2Jo4eD+2MeiDbHKpG3yEcVPJURSNpcGSA6HAmlYFZZfDzQTu&#10;716ezqfpDTe0i3l3TePvr1Spj167/AThqfXv8Ku91QpieF4JN0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7l8DBAAAA2gAAAA8AAAAAAAAAAAAAAAAAmAIAAGRycy9kb3du&#10;cmV2LnhtbFBLBQYAAAAABAAEAPUAAACGAwAAAAA=&#10;" path="m,4087918l1389063,v5821,1148821,-7409,2939097,-1588,4087918l,4087918xe" fillcolor="blue" stroked="f" strokeweight="1pt">
                      <v:fill opacity="62194f"/>
                      <v:stroke joinstyle="miter"/>
                      <v:path arrowok="t" o:connecttype="custom" o:connectlocs="0,4743450;1176641,0;1175296,4743450;0,4743450" o:connectangles="0,0,0,0"/>
                    </v:shape>
                    <v:line id="Conector recto 8" o:spid="_x0000_s1033" style="position:absolute;flip:y;visibility:visible;mso-wrap-style:square" from="0,36583" to="29042,72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Ox7cEAAADaAAAADwAAAGRycy9kb3ducmV2LnhtbERPz2vCMBS+D/wfwhO8zXSCdlSjjE1R&#10;YTvMefD4aJ5Nt+YlNLHW/94chB0/vt+LVW8b0VEbascKXsYZCOLS6ZorBcefzfMriBCRNTaOScGN&#10;AqyWg6cFFtpd+Zu6Q6xECuFQoAIToy+kDKUhi2HsPHHizq61GBNsK6lbvKZw28hJls2kxZpTg0FP&#10;74bKv8PFKqBP/5t/5Pu12X7VJ5NPfHfZTJUaDfu3OYhIffwXP9w7rSBtTVfSDZDL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k7HtwQAAANoAAAAPAAAAAAAAAAAAAAAA&#10;AKECAABkcnMvZG93bnJldi54bWxQSwUGAAAAAAQABAD5AAAAjwMAAAAA&#10;" strokecolor="blue" strokeweight=".5pt">
                      <v:stroke opacity="13107f" joinstyle="miter"/>
                    </v:line>
                  </v:group>
                </w:pict>
              </mc:Fallback>
            </mc:AlternateContent>
          </w:r>
        </w:p>
        <w:p w14:paraId="68F3C28A" w14:textId="77777777" w:rsidR="006D2225" w:rsidRDefault="006D2225"/>
        <w:p w14:paraId="6A7B1FDE" w14:textId="77777777" w:rsidR="006D2225" w:rsidRDefault="006D2225"/>
        <w:p w14:paraId="10826B88" w14:textId="77777777" w:rsidR="006D2225" w:rsidRDefault="006D2225"/>
        <w:p w14:paraId="7663F8C0" w14:textId="77777777" w:rsidR="006D2225" w:rsidRDefault="006D2225"/>
        <w:p w14:paraId="744ACE5D" w14:textId="77777777" w:rsidR="006D2225" w:rsidRDefault="006D2225"/>
        <w:p w14:paraId="74DBC649" w14:textId="77777777" w:rsidR="006D2225" w:rsidRDefault="006D2225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0C9A76C4" wp14:editId="1CCAE60B">
                <wp:simplePos x="0" y="0"/>
                <wp:positionH relativeFrom="column">
                  <wp:posOffset>819785</wp:posOffset>
                </wp:positionH>
                <wp:positionV relativeFrom="paragraph">
                  <wp:posOffset>161290</wp:posOffset>
                </wp:positionV>
                <wp:extent cx="4526280" cy="3029585"/>
                <wp:effectExtent l="0" t="0" r="7620" b="0"/>
                <wp:wrapSquare wrapText="bothSides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 S.O.S ciclistas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26280" cy="3029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E52CC24" w14:textId="77777777" w:rsidR="006D2225" w:rsidRDefault="006D2225"/>
        <w:p w14:paraId="396E5107" w14:textId="77777777" w:rsidR="006D2225" w:rsidRDefault="006D2225"/>
        <w:p w14:paraId="58274C1D" w14:textId="77777777" w:rsidR="006D2225" w:rsidRDefault="006D2225"/>
        <w:p w14:paraId="769FD4D1" w14:textId="77777777" w:rsidR="006D2225" w:rsidRDefault="006D2225"/>
        <w:p w14:paraId="6CB43F6C" w14:textId="77777777" w:rsidR="006D2225" w:rsidRDefault="006D2225"/>
        <w:p w14:paraId="59F208D8" w14:textId="77777777" w:rsidR="006D2225" w:rsidRDefault="006D2225"/>
        <w:p w14:paraId="354A34FD" w14:textId="77777777" w:rsidR="006D2225" w:rsidRDefault="006D2225"/>
        <w:p w14:paraId="7ADFA4AD" w14:textId="77777777" w:rsidR="006D2225" w:rsidRDefault="006D2225"/>
        <w:p w14:paraId="70BD67B9" w14:textId="77777777" w:rsidR="006D2225" w:rsidRDefault="006D2225"/>
        <w:p w14:paraId="2D410D2F" w14:textId="77777777" w:rsidR="006D2225" w:rsidRDefault="006D2225"/>
        <w:p w14:paraId="33A389FC" w14:textId="77777777" w:rsidR="006D2225" w:rsidRDefault="006D2225"/>
        <w:p w14:paraId="23F14E15" w14:textId="77777777" w:rsidR="006D2225" w:rsidRDefault="006D2225" w:rsidP="006D2225">
          <w:pPr>
            <w:jc w:val="center"/>
            <w:rPr>
              <w:rFonts w:asciiTheme="majorHAnsi" w:hAnsiTheme="majorHAnsi"/>
            </w:rPr>
          </w:pPr>
        </w:p>
        <w:p w14:paraId="7B4D44AE" w14:textId="77777777" w:rsidR="006D2225" w:rsidRDefault="006D2225" w:rsidP="006D2225">
          <w:pPr>
            <w:jc w:val="center"/>
            <w:rPr>
              <w:rFonts w:asciiTheme="majorHAnsi" w:hAnsiTheme="majorHAnsi"/>
            </w:rPr>
          </w:pPr>
        </w:p>
        <w:p w14:paraId="5E50CB3C" w14:textId="77777777" w:rsidR="006D2225" w:rsidRPr="00A07B9E" w:rsidRDefault="00D05A51" w:rsidP="006D2225">
          <w:pPr>
            <w:jc w:val="right"/>
            <w:rPr>
              <w:rFonts w:asciiTheme="majorHAnsi" w:hAnsiTheme="majorHAnsi"/>
              <w:color w:val="0000FF" w:themeColor="accent1"/>
              <w:sz w:val="56"/>
              <w:lang w:val="es-CO"/>
            </w:rPr>
          </w:pPr>
          <w:r>
            <w:rPr>
              <w:rFonts w:asciiTheme="majorHAnsi" w:hAnsiTheme="majorHAnsi"/>
              <w:color w:val="0000FF" w:themeColor="accent1"/>
              <w:sz w:val="56"/>
              <w:lang w:val="es-CO"/>
            </w:rPr>
            <w:t>REQUERIMIENTOS PARA APLICACIÓN MÓVIL</w:t>
          </w:r>
        </w:p>
        <w:p w14:paraId="5C9198BC" w14:textId="77777777" w:rsidR="006D2225" w:rsidRPr="006D2225" w:rsidRDefault="006D2225" w:rsidP="006D2225">
          <w:pPr>
            <w:jc w:val="right"/>
            <w:rPr>
              <w:rFonts w:asciiTheme="majorHAnsi" w:hAnsiTheme="majorHAnsi"/>
              <w:color w:val="0000FF" w:themeColor="accent1"/>
              <w:sz w:val="56"/>
              <w:lang w:val="es-CO"/>
            </w:rPr>
          </w:pPr>
          <w:r w:rsidRPr="006D2225">
            <w:rPr>
              <w:rFonts w:asciiTheme="majorHAnsi" w:hAnsiTheme="majorHAnsi"/>
              <w:color w:val="808080" w:themeColor="background1" w:themeShade="80"/>
              <w:sz w:val="44"/>
              <w:lang w:val="es-CO"/>
            </w:rPr>
            <w:t>S.O.S Ciclistas Bogotá</w:t>
          </w:r>
        </w:p>
        <w:p w14:paraId="589D3944" w14:textId="77777777" w:rsidR="006D2225" w:rsidRPr="006D2225" w:rsidRDefault="006D2225">
          <w:pPr>
            <w:rPr>
              <w:lang w:val="es-CO"/>
            </w:rPr>
          </w:pPr>
        </w:p>
        <w:p w14:paraId="22AABECC" w14:textId="77777777" w:rsidR="006D2225" w:rsidRPr="006D2225" w:rsidRDefault="006D2225" w:rsidP="00D05A51">
          <w:pPr>
            <w:tabs>
              <w:tab w:val="left" w:pos="7039"/>
            </w:tabs>
            <w:rPr>
              <w:lang w:val="es-CO"/>
            </w:rPr>
          </w:pPr>
        </w:p>
        <w:p w14:paraId="0B664A77" w14:textId="77777777" w:rsidR="006D2225" w:rsidRPr="006D2225" w:rsidRDefault="006D2225">
          <w:pPr>
            <w:rPr>
              <w:lang w:val="es-CO"/>
            </w:rPr>
          </w:pPr>
        </w:p>
        <w:p w14:paraId="6E436D1A" w14:textId="77777777" w:rsidR="006D2225" w:rsidRPr="006D2225" w:rsidRDefault="006D2225">
          <w:pPr>
            <w:rPr>
              <w:lang w:val="es-CO"/>
            </w:rPr>
          </w:pPr>
        </w:p>
        <w:p w14:paraId="2BBD6F4A" w14:textId="77777777" w:rsidR="006D2225" w:rsidRPr="006D2225" w:rsidRDefault="006D2225" w:rsidP="006D2225">
          <w:pPr>
            <w:spacing w:after="0"/>
            <w:rPr>
              <w:color w:val="808080" w:themeColor="background1" w:themeShade="80"/>
              <w:sz w:val="32"/>
              <w:lang w:val="es-CO"/>
            </w:rPr>
          </w:pPr>
          <w:r w:rsidRPr="006D2225">
            <w:rPr>
              <w:color w:val="808080" w:themeColor="background1" w:themeShade="80"/>
              <w:sz w:val="32"/>
              <w:lang w:val="es-CO"/>
            </w:rPr>
            <w:t>Elaborado por: Equipo coordinador</w:t>
          </w:r>
          <w:r w:rsidR="00D05A51">
            <w:rPr>
              <w:color w:val="808080" w:themeColor="background1" w:themeShade="80"/>
              <w:sz w:val="32"/>
              <w:lang w:val="es-CO"/>
            </w:rPr>
            <w:t xml:space="preserve"> y administrador</w:t>
          </w:r>
        </w:p>
        <w:p w14:paraId="1D6332A4" w14:textId="77777777" w:rsidR="006D2225" w:rsidRPr="006D2225" w:rsidRDefault="006D2225" w:rsidP="006D2225">
          <w:pPr>
            <w:spacing w:after="0"/>
            <w:rPr>
              <w:sz w:val="14"/>
              <w:lang w:val="es-CO"/>
            </w:rPr>
          </w:pPr>
          <w:r w:rsidRPr="006D2225">
            <w:rPr>
              <w:color w:val="808080" w:themeColor="background1" w:themeShade="80"/>
              <w:sz w:val="32"/>
              <w:lang w:val="es-CO"/>
            </w:rPr>
            <w:t xml:space="preserve">Actualización: </w:t>
          </w:r>
          <w:r w:rsidR="00D05A51">
            <w:rPr>
              <w:color w:val="808080" w:themeColor="background1" w:themeShade="80"/>
              <w:sz w:val="32"/>
              <w:lang w:val="es-CO"/>
            </w:rPr>
            <w:t>Agosto</w:t>
          </w:r>
          <w:r w:rsidRPr="006D2225">
            <w:rPr>
              <w:color w:val="808080" w:themeColor="background1" w:themeShade="80"/>
              <w:sz w:val="32"/>
              <w:lang w:val="es-CO"/>
            </w:rPr>
            <w:t xml:space="preserve"> 2019</w:t>
          </w:r>
        </w:p>
        <w:p w14:paraId="019A7F5F" w14:textId="77777777" w:rsidR="006D2225" w:rsidRPr="006D2225" w:rsidRDefault="006D2225" w:rsidP="006D2225">
          <w:pPr>
            <w:rPr>
              <w:lang w:val="es-CO"/>
            </w:rPr>
          </w:pPr>
          <w:r w:rsidRPr="006D2225">
            <w:rPr>
              <w:lang w:val="es-CO"/>
            </w:rPr>
            <w:br w:type="page"/>
          </w:r>
        </w:p>
        <w:p w14:paraId="1F14FF0F" w14:textId="77777777" w:rsidR="00A07B9E" w:rsidRPr="009B04E4" w:rsidRDefault="00A07B9E" w:rsidP="00A07B9E">
          <w:pPr>
            <w:pStyle w:val="Default"/>
            <w:rPr>
              <w:sz w:val="22"/>
              <w:szCs w:val="22"/>
              <w:lang w:val="es-CO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/>
            </w:rPr>
            <w:id w:val="1937941400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b/>
              <w:bCs/>
              <w:sz w:val="20"/>
              <w:szCs w:val="20"/>
            </w:rPr>
          </w:sdtEndPr>
          <w:sdtContent>
            <w:p w14:paraId="0389A7FD" w14:textId="77777777" w:rsidR="00A07B9E" w:rsidRPr="00F343B7" w:rsidRDefault="00A07B9E" w:rsidP="00A07B9E">
              <w:pPr>
                <w:pStyle w:val="TtuloTDC"/>
                <w:rPr>
                  <w:lang w:val="es-CO"/>
                </w:rPr>
              </w:pPr>
              <w:r>
                <w:rPr>
                  <w:lang w:val="es-ES"/>
                </w:rPr>
                <w:t>Contenido</w:t>
              </w:r>
            </w:p>
            <w:p w14:paraId="52FE431A" w14:textId="77777777" w:rsidR="00124574" w:rsidRDefault="00A07B9E">
              <w:pPr>
                <w:pStyle w:val="TDC1"/>
                <w:tabs>
                  <w:tab w:val="left" w:pos="440"/>
                  <w:tab w:val="right" w:leader="dot" w:pos="8828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 w:rsidRPr="00F343B7">
                <w:rPr>
                  <w:lang w:val="es-CO"/>
                </w:rPr>
                <w:instrText xml:space="preserve"> TOC \o "1-3" \h \z \u </w:instrText>
              </w:r>
              <w:r>
                <w:fldChar w:fldCharType="separate"/>
              </w:r>
              <w:hyperlink w:anchor="_Toc16603862" w:history="1">
                <w:r w:rsidR="00124574" w:rsidRPr="00F216DD">
                  <w:rPr>
                    <w:rStyle w:val="Hipervnculo"/>
                    <w:b/>
                    <w:noProof/>
                    <w:lang w:val="es-CO"/>
                  </w:rPr>
                  <w:t>1.</w:t>
                </w:r>
                <w:r w:rsidR="00124574">
                  <w:rPr>
                    <w:rFonts w:eastAsiaTheme="minorEastAsia"/>
                    <w:noProof/>
                  </w:rPr>
                  <w:tab/>
                </w:r>
                <w:r w:rsidR="00124574" w:rsidRPr="00F216DD">
                  <w:rPr>
                    <w:rStyle w:val="Hipervnculo"/>
                    <w:b/>
                    <w:bCs/>
                    <w:noProof/>
                    <w:lang w:val="es-CO"/>
                  </w:rPr>
                  <w:t>Manejo de imagen</w:t>
                </w:r>
                <w:r w:rsidR="00124574">
                  <w:rPr>
                    <w:noProof/>
                    <w:webHidden/>
                  </w:rPr>
                  <w:tab/>
                </w:r>
                <w:r w:rsidR="00124574">
                  <w:rPr>
                    <w:noProof/>
                    <w:webHidden/>
                  </w:rPr>
                  <w:fldChar w:fldCharType="begin"/>
                </w:r>
                <w:r w:rsidR="00124574">
                  <w:rPr>
                    <w:noProof/>
                    <w:webHidden/>
                  </w:rPr>
                  <w:instrText xml:space="preserve"> PAGEREF _Toc16603862 \h </w:instrText>
                </w:r>
                <w:r w:rsidR="00124574">
                  <w:rPr>
                    <w:noProof/>
                    <w:webHidden/>
                  </w:rPr>
                </w:r>
                <w:r w:rsidR="00124574">
                  <w:rPr>
                    <w:noProof/>
                    <w:webHidden/>
                  </w:rPr>
                  <w:fldChar w:fldCharType="separate"/>
                </w:r>
                <w:r w:rsidR="00124574">
                  <w:rPr>
                    <w:noProof/>
                    <w:webHidden/>
                  </w:rPr>
                  <w:t>3</w:t>
                </w:r>
                <w:r w:rsidR="00124574">
                  <w:rPr>
                    <w:noProof/>
                    <w:webHidden/>
                  </w:rPr>
                  <w:fldChar w:fldCharType="end"/>
                </w:r>
              </w:hyperlink>
            </w:p>
            <w:p w14:paraId="7F6128C0" w14:textId="77777777" w:rsidR="00124574" w:rsidRDefault="001B482A">
              <w:pPr>
                <w:pStyle w:val="TDC1"/>
                <w:tabs>
                  <w:tab w:val="left" w:pos="440"/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6603863" w:history="1">
                <w:r w:rsidR="00124574" w:rsidRPr="00F216DD">
                  <w:rPr>
                    <w:rStyle w:val="Hipervnculo"/>
                    <w:b/>
                    <w:noProof/>
                    <w:lang w:val="es-CO"/>
                  </w:rPr>
                  <w:t>2.</w:t>
                </w:r>
                <w:r w:rsidR="00124574">
                  <w:rPr>
                    <w:rFonts w:eastAsiaTheme="minorEastAsia"/>
                    <w:noProof/>
                  </w:rPr>
                  <w:tab/>
                </w:r>
                <w:r w:rsidR="00124574" w:rsidRPr="00F216DD">
                  <w:rPr>
                    <w:rStyle w:val="Hipervnculo"/>
                    <w:b/>
                    <w:noProof/>
                    <w:lang w:val="es-CO"/>
                  </w:rPr>
                  <w:t>Plataforma para el usuario</w:t>
                </w:r>
                <w:r w:rsidR="00124574">
                  <w:rPr>
                    <w:noProof/>
                    <w:webHidden/>
                  </w:rPr>
                  <w:tab/>
                </w:r>
                <w:r w:rsidR="00124574">
                  <w:rPr>
                    <w:noProof/>
                    <w:webHidden/>
                  </w:rPr>
                  <w:fldChar w:fldCharType="begin"/>
                </w:r>
                <w:r w:rsidR="00124574">
                  <w:rPr>
                    <w:noProof/>
                    <w:webHidden/>
                  </w:rPr>
                  <w:instrText xml:space="preserve"> PAGEREF _Toc16603863 \h </w:instrText>
                </w:r>
                <w:r w:rsidR="00124574">
                  <w:rPr>
                    <w:noProof/>
                    <w:webHidden/>
                  </w:rPr>
                </w:r>
                <w:r w:rsidR="00124574">
                  <w:rPr>
                    <w:noProof/>
                    <w:webHidden/>
                  </w:rPr>
                  <w:fldChar w:fldCharType="separate"/>
                </w:r>
                <w:r w:rsidR="00124574">
                  <w:rPr>
                    <w:noProof/>
                    <w:webHidden/>
                  </w:rPr>
                  <w:t>3</w:t>
                </w:r>
                <w:r w:rsidR="00124574">
                  <w:rPr>
                    <w:noProof/>
                    <w:webHidden/>
                  </w:rPr>
                  <w:fldChar w:fldCharType="end"/>
                </w:r>
              </w:hyperlink>
            </w:p>
            <w:p w14:paraId="4D655046" w14:textId="77777777" w:rsidR="00124574" w:rsidRDefault="001B482A">
              <w:pPr>
                <w:pStyle w:val="TDC2"/>
                <w:tabs>
                  <w:tab w:val="left" w:pos="660"/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6603864" w:history="1">
                <w:r w:rsidR="00124574" w:rsidRPr="00F216DD">
                  <w:rPr>
                    <w:rStyle w:val="Hipervnculo"/>
                    <w:noProof/>
                    <w:lang w:val="es-CO"/>
                  </w:rPr>
                  <w:t>a.</w:t>
                </w:r>
                <w:r w:rsidR="00124574">
                  <w:rPr>
                    <w:rFonts w:eastAsiaTheme="minorEastAsia"/>
                    <w:noProof/>
                  </w:rPr>
                  <w:tab/>
                </w:r>
                <w:r w:rsidR="00124574" w:rsidRPr="00F216DD">
                  <w:rPr>
                    <w:rStyle w:val="Hipervnculo"/>
                    <w:noProof/>
                    <w:lang w:val="es-CO"/>
                  </w:rPr>
                  <w:t>Necesidades</w:t>
                </w:r>
                <w:r w:rsidR="00124574">
                  <w:rPr>
                    <w:noProof/>
                    <w:webHidden/>
                  </w:rPr>
                  <w:tab/>
                </w:r>
                <w:r w:rsidR="00124574">
                  <w:rPr>
                    <w:noProof/>
                    <w:webHidden/>
                  </w:rPr>
                  <w:fldChar w:fldCharType="begin"/>
                </w:r>
                <w:r w:rsidR="00124574">
                  <w:rPr>
                    <w:noProof/>
                    <w:webHidden/>
                  </w:rPr>
                  <w:instrText xml:space="preserve"> PAGEREF _Toc16603864 \h </w:instrText>
                </w:r>
                <w:r w:rsidR="00124574">
                  <w:rPr>
                    <w:noProof/>
                    <w:webHidden/>
                  </w:rPr>
                </w:r>
                <w:r w:rsidR="00124574">
                  <w:rPr>
                    <w:noProof/>
                    <w:webHidden/>
                  </w:rPr>
                  <w:fldChar w:fldCharType="separate"/>
                </w:r>
                <w:r w:rsidR="00124574">
                  <w:rPr>
                    <w:noProof/>
                    <w:webHidden/>
                  </w:rPr>
                  <w:t>3</w:t>
                </w:r>
                <w:r w:rsidR="00124574">
                  <w:rPr>
                    <w:noProof/>
                    <w:webHidden/>
                  </w:rPr>
                  <w:fldChar w:fldCharType="end"/>
                </w:r>
              </w:hyperlink>
            </w:p>
            <w:p w14:paraId="42C57774" w14:textId="77777777" w:rsidR="00124574" w:rsidRDefault="001B482A">
              <w:pPr>
                <w:pStyle w:val="TDC2"/>
                <w:tabs>
                  <w:tab w:val="left" w:pos="660"/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6603865" w:history="1">
                <w:r w:rsidR="00124574" w:rsidRPr="00F216DD">
                  <w:rPr>
                    <w:rStyle w:val="Hipervnculo"/>
                    <w:noProof/>
                    <w:lang w:val="es-CO"/>
                  </w:rPr>
                  <w:t>b.</w:t>
                </w:r>
                <w:r w:rsidR="00124574">
                  <w:rPr>
                    <w:rFonts w:eastAsiaTheme="minorEastAsia"/>
                    <w:noProof/>
                  </w:rPr>
                  <w:tab/>
                </w:r>
                <w:r w:rsidR="00124574" w:rsidRPr="00F216DD">
                  <w:rPr>
                    <w:rStyle w:val="Hipervnculo"/>
                    <w:noProof/>
                    <w:lang w:val="es-CO"/>
                  </w:rPr>
                  <w:t>Vinculación</w:t>
                </w:r>
                <w:r w:rsidR="00124574">
                  <w:rPr>
                    <w:noProof/>
                    <w:webHidden/>
                  </w:rPr>
                  <w:tab/>
                </w:r>
                <w:r w:rsidR="00124574">
                  <w:rPr>
                    <w:noProof/>
                    <w:webHidden/>
                  </w:rPr>
                  <w:fldChar w:fldCharType="begin"/>
                </w:r>
                <w:r w:rsidR="00124574">
                  <w:rPr>
                    <w:noProof/>
                    <w:webHidden/>
                  </w:rPr>
                  <w:instrText xml:space="preserve"> PAGEREF _Toc16603865 \h </w:instrText>
                </w:r>
                <w:r w:rsidR="00124574">
                  <w:rPr>
                    <w:noProof/>
                    <w:webHidden/>
                  </w:rPr>
                </w:r>
                <w:r w:rsidR="00124574">
                  <w:rPr>
                    <w:noProof/>
                    <w:webHidden/>
                  </w:rPr>
                  <w:fldChar w:fldCharType="separate"/>
                </w:r>
                <w:r w:rsidR="00124574">
                  <w:rPr>
                    <w:noProof/>
                    <w:webHidden/>
                  </w:rPr>
                  <w:t>3</w:t>
                </w:r>
                <w:r w:rsidR="00124574">
                  <w:rPr>
                    <w:noProof/>
                    <w:webHidden/>
                  </w:rPr>
                  <w:fldChar w:fldCharType="end"/>
                </w:r>
              </w:hyperlink>
            </w:p>
            <w:p w14:paraId="2C8477CE" w14:textId="77777777" w:rsidR="00124574" w:rsidRDefault="001B482A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6603866" w:history="1">
                <w:r w:rsidR="00124574" w:rsidRPr="00F216DD">
                  <w:rPr>
                    <w:rStyle w:val="Hipervnculo"/>
                    <w:b/>
                    <w:noProof/>
                    <w:lang w:val="es-CO"/>
                  </w:rPr>
                  <w:t>Módulos</w:t>
                </w:r>
                <w:r w:rsidR="00124574">
                  <w:rPr>
                    <w:noProof/>
                    <w:webHidden/>
                  </w:rPr>
                  <w:tab/>
                </w:r>
                <w:r w:rsidR="00124574">
                  <w:rPr>
                    <w:noProof/>
                    <w:webHidden/>
                  </w:rPr>
                  <w:fldChar w:fldCharType="begin"/>
                </w:r>
                <w:r w:rsidR="00124574">
                  <w:rPr>
                    <w:noProof/>
                    <w:webHidden/>
                  </w:rPr>
                  <w:instrText xml:space="preserve"> PAGEREF _Toc16603866 \h </w:instrText>
                </w:r>
                <w:r w:rsidR="00124574">
                  <w:rPr>
                    <w:noProof/>
                    <w:webHidden/>
                  </w:rPr>
                </w:r>
                <w:r w:rsidR="00124574">
                  <w:rPr>
                    <w:noProof/>
                    <w:webHidden/>
                  </w:rPr>
                  <w:fldChar w:fldCharType="separate"/>
                </w:r>
                <w:r w:rsidR="00124574">
                  <w:rPr>
                    <w:noProof/>
                    <w:webHidden/>
                  </w:rPr>
                  <w:t>3</w:t>
                </w:r>
                <w:r w:rsidR="00124574">
                  <w:rPr>
                    <w:noProof/>
                    <w:webHidden/>
                  </w:rPr>
                  <w:fldChar w:fldCharType="end"/>
                </w:r>
              </w:hyperlink>
            </w:p>
            <w:p w14:paraId="70F4EB6E" w14:textId="77777777" w:rsidR="00124574" w:rsidRDefault="001B482A">
              <w:pPr>
                <w:pStyle w:val="TDC3"/>
                <w:tabs>
                  <w:tab w:val="left" w:pos="880"/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6603867" w:history="1">
                <w:r w:rsidR="00124574" w:rsidRPr="00F216DD">
                  <w:rPr>
                    <w:rStyle w:val="Hipervnculo"/>
                    <w:b/>
                    <w:i/>
                    <w:noProof/>
                    <w:lang w:val="es-CO"/>
                  </w:rPr>
                  <w:t>I.</w:t>
                </w:r>
                <w:r w:rsidR="00124574">
                  <w:rPr>
                    <w:rFonts w:eastAsiaTheme="minorEastAsia"/>
                    <w:noProof/>
                  </w:rPr>
                  <w:tab/>
                </w:r>
                <w:r w:rsidR="00124574" w:rsidRPr="00F216DD">
                  <w:rPr>
                    <w:rStyle w:val="Hipervnculo"/>
                    <w:b/>
                    <w:i/>
                    <w:noProof/>
                    <w:lang w:val="es-CO"/>
                  </w:rPr>
                  <w:t>Reporte de incidente en el momento</w:t>
                </w:r>
                <w:r w:rsidR="00124574">
                  <w:rPr>
                    <w:noProof/>
                    <w:webHidden/>
                  </w:rPr>
                  <w:tab/>
                </w:r>
                <w:r w:rsidR="00124574">
                  <w:rPr>
                    <w:noProof/>
                    <w:webHidden/>
                  </w:rPr>
                  <w:fldChar w:fldCharType="begin"/>
                </w:r>
                <w:r w:rsidR="00124574">
                  <w:rPr>
                    <w:noProof/>
                    <w:webHidden/>
                  </w:rPr>
                  <w:instrText xml:space="preserve"> PAGEREF _Toc16603867 \h </w:instrText>
                </w:r>
                <w:r w:rsidR="00124574">
                  <w:rPr>
                    <w:noProof/>
                    <w:webHidden/>
                  </w:rPr>
                </w:r>
                <w:r w:rsidR="00124574">
                  <w:rPr>
                    <w:noProof/>
                    <w:webHidden/>
                  </w:rPr>
                  <w:fldChar w:fldCharType="separate"/>
                </w:r>
                <w:r w:rsidR="00124574">
                  <w:rPr>
                    <w:noProof/>
                    <w:webHidden/>
                  </w:rPr>
                  <w:t>3</w:t>
                </w:r>
                <w:r w:rsidR="00124574">
                  <w:rPr>
                    <w:noProof/>
                    <w:webHidden/>
                  </w:rPr>
                  <w:fldChar w:fldCharType="end"/>
                </w:r>
              </w:hyperlink>
            </w:p>
            <w:p w14:paraId="7EF8D3BE" w14:textId="77777777" w:rsidR="00124574" w:rsidRDefault="001B482A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6603868" w:history="1">
                <w:r w:rsidR="00124574" w:rsidRPr="00F216DD">
                  <w:rPr>
                    <w:rStyle w:val="Hipervnculo"/>
                    <w:b/>
                    <w:noProof/>
                    <w:lang w:val="es-CO"/>
                  </w:rPr>
                  <w:t>¿Hay personas lesionadas? - SI</w:t>
                </w:r>
                <w:r w:rsidR="00124574">
                  <w:rPr>
                    <w:noProof/>
                    <w:webHidden/>
                  </w:rPr>
                  <w:tab/>
                </w:r>
                <w:r w:rsidR="00124574">
                  <w:rPr>
                    <w:noProof/>
                    <w:webHidden/>
                  </w:rPr>
                  <w:fldChar w:fldCharType="begin"/>
                </w:r>
                <w:r w:rsidR="00124574">
                  <w:rPr>
                    <w:noProof/>
                    <w:webHidden/>
                  </w:rPr>
                  <w:instrText xml:space="preserve"> PAGEREF _Toc16603868 \h </w:instrText>
                </w:r>
                <w:r w:rsidR="00124574">
                  <w:rPr>
                    <w:noProof/>
                    <w:webHidden/>
                  </w:rPr>
                </w:r>
                <w:r w:rsidR="00124574">
                  <w:rPr>
                    <w:noProof/>
                    <w:webHidden/>
                  </w:rPr>
                  <w:fldChar w:fldCharType="separate"/>
                </w:r>
                <w:r w:rsidR="00124574">
                  <w:rPr>
                    <w:noProof/>
                    <w:webHidden/>
                  </w:rPr>
                  <w:t>4</w:t>
                </w:r>
                <w:r w:rsidR="00124574">
                  <w:rPr>
                    <w:noProof/>
                    <w:webHidden/>
                  </w:rPr>
                  <w:fldChar w:fldCharType="end"/>
                </w:r>
              </w:hyperlink>
            </w:p>
            <w:p w14:paraId="2AE018BC" w14:textId="77777777" w:rsidR="00124574" w:rsidRDefault="001B482A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6603869" w:history="1">
                <w:r w:rsidR="00124574" w:rsidRPr="00F216DD">
                  <w:rPr>
                    <w:rStyle w:val="Hipervnculo"/>
                    <w:b/>
                    <w:noProof/>
                    <w:lang w:val="es-CO"/>
                  </w:rPr>
                  <w:t>¿Hay personas lesionadas? - NO</w:t>
                </w:r>
                <w:r w:rsidR="00124574">
                  <w:rPr>
                    <w:noProof/>
                    <w:webHidden/>
                  </w:rPr>
                  <w:tab/>
                </w:r>
                <w:r w:rsidR="00124574">
                  <w:rPr>
                    <w:noProof/>
                    <w:webHidden/>
                  </w:rPr>
                  <w:fldChar w:fldCharType="begin"/>
                </w:r>
                <w:r w:rsidR="00124574">
                  <w:rPr>
                    <w:noProof/>
                    <w:webHidden/>
                  </w:rPr>
                  <w:instrText xml:space="preserve"> PAGEREF _Toc16603869 \h </w:instrText>
                </w:r>
                <w:r w:rsidR="00124574">
                  <w:rPr>
                    <w:noProof/>
                    <w:webHidden/>
                  </w:rPr>
                </w:r>
                <w:r w:rsidR="00124574">
                  <w:rPr>
                    <w:noProof/>
                    <w:webHidden/>
                  </w:rPr>
                  <w:fldChar w:fldCharType="separate"/>
                </w:r>
                <w:r w:rsidR="00124574">
                  <w:rPr>
                    <w:noProof/>
                    <w:webHidden/>
                  </w:rPr>
                  <w:t>4</w:t>
                </w:r>
                <w:r w:rsidR="00124574">
                  <w:rPr>
                    <w:noProof/>
                    <w:webHidden/>
                  </w:rPr>
                  <w:fldChar w:fldCharType="end"/>
                </w:r>
              </w:hyperlink>
            </w:p>
            <w:p w14:paraId="7221AFBF" w14:textId="77777777" w:rsidR="00124574" w:rsidRDefault="001B482A">
              <w:pPr>
                <w:pStyle w:val="TDC3"/>
                <w:tabs>
                  <w:tab w:val="left" w:pos="880"/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6603870" w:history="1">
                <w:r w:rsidR="00124574" w:rsidRPr="00F216DD">
                  <w:rPr>
                    <w:rStyle w:val="Hipervnculo"/>
                    <w:b/>
                    <w:i/>
                    <w:noProof/>
                    <w:lang w:val="es-CO"/>
                  </w:rPr>
                  <w:t>II.</w:t>
                </w:r>
                <w:r w:rsidR="00124574">
                  <w:rPr>
                    <w:rFonts w:eastAsiaTheme="minorEastAsia"/>
                    <w:noProof/>
                  </w:rPr>
                  <w:tab/>
                </w:r>
                <w:r w:rsidR="00124574" w:rsidRPr="00F216DD">
                  <w:rPr>
                    <w:rStyle w:val="Hipervnculo"/>
                    <w:b/>
                    <w:i/>
                    <w:noProof/>
                    <w:lang w:val="es-CO"/>
                  </w:rPr>
                  <w:t>Seguimiento y dudas</w:t>
                </w:r>
                <w:r w:rsidR="00124574">
                  <w:rPr>
                    <w:noProof/>
                    <w:webHidden/>
                  </w:rPr>
                  <w:tab/>
                </w:r>
                <w:r w:rsidR="00124574">
                  <w:rPr>
                    <w:noProof/>
                    <w:webHidden/>
                  </w:rPr>
                  <w:fldChar w:fldCharType="begin"/>
                </w:r>
                <w:r w:rsidR="00124574">
                  <w:rPr>
                    <w:noProof/>
                    <w:webHidden/>
                  </w:rPr>
                  <w:instrText xml:space="preserve"> PAGEREF _Toc16603870 \h </w:instrText>
                </w:r>
                <w:r w:rsidR="00124574">
                  <w:rPr>
                    <w:noProof/>
                    <w:webHidden/>
                  </w:rPr>
                </w:r>
                <w:r w:rsidR="00124574">
                  <w:rPr>
                    <w:noProof/>
                    <w:webHidden/>
                  </w:rPr>
                  <w:fldChar w:fldCharType="separate"/>
                </w:r>
                <w:r w:rsidR="00124574">
                  <w:rPr>
                    <w:noProof/>
                    <w:webHidden/>
                  </w:rPr>
                  <w:t>5</w:t>
                </w:r>
                <w:r w:rsidR="00124574">
                  <w:rPr>
                    <w:noProof/>
                    <w:webHidden/>
                  </w:rPr>
                  <w:fldChar w:fldCharType="end"/>
                </w:r>
              </w:hyperlink>
            </w:p>
            <w:p w14:paraId="11602F38" w14:textId="77777777" w:rsidR="00124574" w:rsidRDefault="001B482A">
              <w:pPr>
                <w:pStyle w:val="TDC3"/>
                <w:tabs>
                  <w:tab w:val="left" w:pos="1100"/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6603871" w:history="1">
                <w:r w:rsidR="00124574" w:rsidRPr="00F216DD">
                  <w:rPr>
                    <w:rStyle w:val="Hipervnculo"/>
                    <w:b/>
                    <w:i/>
                    <w:noProof/>
                    <w:lang w:val="es-CO"/>
                  </w:rPr>
                  <w:t>III.</w:t>
                </w:r>
                <w:r w:rsidR="00124574">
                  <w:rPr>
                    <w:rFonts w:eastAsiaTheme="minorEastAsia"/>
                    <w:noProof/>
                  </w:rPr>
                  <w:tab/>
                </w:r>
                <w:r w:rsidR="00124574" w:rsidRPr="00F216DD">
                  <w:rPr>
                    <w:rStyle w:val="Hipervnculo"/>
                    <w:b/>
                    <w:i/>
                    <w:noProof/>
                    <w:lang w:val="es-CO"/>
                  </w:rPr>
                  <w:t>Capacitación</w:t>
                </w:r>
                <w:r w:rsidR="00124574">
                  <w:rPr>
                    <w:noProof/>
                    <w:webHidden/>
                  </w:rPr>
                  <w:tab/>
                </w:r>
                <w:r w:rsidR="00124574">
                  <w:rPr>
                    <w:noProof/>
                    <w:webHidden/>
                  </w:rPr>
                  <w:fldChar w:fldCharType="begin"/>
                </w:r>
                <w:r w:rsidR="00124574">
                  <w:rPr>
                    <w:noProof/>
                    <w:webHidden/>
                  </w:rPr>
                  <w:instrText xml:space="preserve"> PAGEREF _Toc16603871 \h </w:instrText>
                </w:r>
                <w:r w:rsidR="00124574">
                  <w:rPr>
                    <w:noProof/>
                    <w:webHidden/>
                  </w:rPr>
                </w:r>
                <w:r w:rsidR="00124574">
                  <w:rPr>
                    <w:noProof/>
                    <w:webHidden/>
                  </w:rPr>
                  <w:fldChar w:fldCharType="separate"/>
                </w:r>
                <w:r w:rsidR="00124574">
                  <w:rPr>
                    <w:noProof/>
                    <w:webHidden/>
                  </w:rPr>
                  <w:t>5</w:t>
                </w:r>
                <w:r w:rsidR="00124574">
                  <w:rPr>
                    <w:noProof/>
                    <w:webHidden/>
                  </w:rPr>
                  <w:fldChar w:fldCharType="end"/>
                </w:r>
              </w:hyperlink>
            </w:p>
            <w:p w14:paraId="3200427F" w14:textId="77777777" w:rsidR="00124574" w:rsidRDefault="001B482A">
              <w:pPr>
                <w:pStyle w:val="TDC3"/>
                <w:tabs>
                  <w:tab w:val="left" w:pos="1100"/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6603872" w:history="1">
                <w:r w:rsidR="00124574" w:rsidRPr="00F216DD">
                  <w:rPr>
                    <w:rStyle w:val="Hipervnculo"/>
                    <w:b/>
                    <w:i/>
                    <w:noProof/>
                    <w:lang w:val="es-CO"/>
                  </w:rPr>
                  <w:t>IV.</w:t>
                </w:r>
                <w:r w:rsidR="00124574">
                  <w:rPr>
                    <w:rFonts w:eastAsiaTheme="minorEastAsia"/>
                    <w:noProof/>
                  </w:rPr>
                  <w:tab/>
                </w:r>
                <w:r w:rsidR="00124574" w:rsidRPr="00F216DD">
                  <w:rPr>
                    <w:rStyle w:val="Hipervnculo"/>
                    <w:b/>
                    <w:i/>
                    <w:noProof/>
                    <w:lang w:val="es-CO"/>
                  </w:rPr>
                  <w:t>Contacto</w:t>
                </w:r>
                <w:r w:rsidR="00124574">
                  <w:rPr>
                    <w:noProof/>
                    <w:webHidden/>
                  </w:rPr>
                  <w:tab/>
                </w:r>
                <w:r w:rsidR="00124574">
                  <w:rPr>
                    <w:noProof/>
                    <w:webHidden/>
                  </w:rPr>
                  <w:fldChar w:fldCharType="begin"/>
                </w:r>
                <w:r w:rsidR="00124574">
                  <w:rPr>
                    <w:noProof/>
                    <w:webHidden/>
                  </w:rPr>
                  <w:instrText xml:space="preserve"> PAGEREF _Toc16603872 \h </w:instrText>
                </w:r>
                <w:r w:rsidR="00124574">
                  <w:rPr>
                    <w:noProof/>
                    <w:webHidden/>
                  </w:rPr>
                </w:r>
                <w:r w:rsidR="00124574">
                  <w:rPr>
                    <w:noProof/>
                    <w:webHidden/>
                  </w:rPr>
                  <w:fldChar w:fldCharType="separate"/>
                </w:r>
                <w:r w:rsidR="00124574">
                  <w:rPr>
                    <w:noProof/>
                    <w:webHidden/>
                  </w:rPr>
                  <w:t>5</w:t>
                </w:r>
                <w:r w:rsidR="00124574">
                  <w:rPr>
                    <w:noProof/>
                    <w:webHidden/>
                  </w:rPr>
                  <w:fldChar w:fldCharType="end"/>
                </w:r>
              </w:hyperlink>
            </w:p>
            <w:p w14:paraId="4F03E318" w14:textId="77777777" w:rsidR="00124574" w:rsidRDefault="001B482A">
              <w:pPr>
                <w:pStyle w:val="TDC3"/>
                <w:tabs>
                  <w:tab w:val="left" w:pos="880"/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6603873" w:history="1">
                <w:r w:rsidR="00124574" w:rsidRPr="00F216DD">
                  <w:rPr>
                    <w:rStyle w:val="Hipervnculo"/>
                    <w:b/>
                    <w:i/>
                    <w:noProof/>
                    <w:lang w:val="es-CO"/>
                  </w:rPr>
                  <w:t>V.</w:t>
                </w:r>
                <w:r w:rsidR="00124574">
                  <w:rPr>
                    <w:rFonts w:eastAsiaTheme="minorEastAsia"/>
                    <w:noProof/>
                  </w:rPr>
                  <w:tab/>
                </w:r>
                <w:r w:rsidR="00124574" w:rsidRPr="00F216DD">
                  <w:rPr>
                    <w:rStyle w:val="Hipervnculo"/>
                    <w:b/>
                    <w:i/>
                    <w:noProof/>
                    <w:lang w:val="es-CO"/>
                  </w:rPr>
                  <w:t>Felicitaciones, quejas y comentarios</w:t>
                </w:r>
                <w:r w:rsidR="00124574">
                  <w:rPr>
                    <w:noProof/>
                    <w:webHidden/>
                  </w:rPr>
                  <w:tab/>
                </w:r>
                <w:r w:rsidR="00124574">
                  <w:rPr>
                    <w:noProof/>
                    <w:webHidden/>
                  </w:rPr>
                  <w:fldChar w:fldCharType="begin"/>
                </w:r>
                <w:r w:rsidR="00124574">
                  <w:rPr>
                    <w:noProof/>
                    <w:webHidden/>
                  </w:rPr>
                  <w:instrText xml:space="preserve"> PAGEREF _Toc16603873 \h </w:instrText>
                </w:r>
                <w:r w:rsidR="00124574">
                  <w:rPr>
                    <w:noProof/>
                    <w:webHidden/>
                  </w:rPr>
                </w:r>
                <w:r w:rsidR="00124574">
                  <w:rPr>
                    <w:noProof/>
                    <w:webHidden/>
                  </w:rPr>
                  <w:fldChar w:fldCharType="separate"/>
                </w:r>
                <w:r w:rsidR="00124574">
                  <w:rPr>
                    <w:noProof/>
                    <w:webHidden/>
                  </w:rPr>
                  <w:t>5</w:t>
                </w:r>
                <w:r w:rsidR="00124574">
                  <w:rPr>
                    <w:noProof/>
                    <w:webHidden/>
                  </w:rPr>
                  <w:fldChar w:fldCharType="end"/>
                </w:r>
              </w:hyperlink>
            </w:p>
            <w:p w14:paraId="632BEB34" w14:textId="77777777" w:rsidR="00124574" w:rsidRDefault="001B482A">
              <w:pPr>
                <w:pStyle w:val="TDC1"/>
                <w:tabs>
                  <w:tab w:val="left" w:pos="440"/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6603874" w:history="1">
                <w:r w:rsidR="00124574" w:rsidRPr="00F216DD">
                  <w:rPr>
                    <w:rStyle w:val="Hipervnculo"/>
                    <w:b/>
                    <w:noProof/>
                    <w:lang w:val="es-CO"/>
                  </w:rPr>
                  <w:t>3.</w:t>
                </w:r>
                <w:r w:rsidR="00124574">
                  <w:rPr>
                    <w:rFonts w:eastAsiaTheme="minorEastAsia"/>
                    <w:noProof/>
                  </w:rPr>
                  <w:tab/>
                </w:r>
                <w:r w:rsidR="00124574" w:rsidRPr="00F216DD">
                  <w:rPr>
                    <w:rStyle w:val="Hipervnculo"/>
                    <w:b/>
                    <w:bCs/>
                    <w:noProof/>
                    <w:lang w:val="es-CO"/>
                  </w:rPr>
                  <w:t>Estrategias de comunicación</w:t>
                </w:r>
                <w:r w:rsidR="00124574">
                  <w:rPr>
                    <w:noProof/>
                    <w:webHidden/>
                  </w:rPr>
                  <w:tab/>
                </w:r>
                <w:r w:rsidR="00124574">
                  <w:rPr>
                    <w:noProof/>
                    <w:webHidden/>
                  </w:rPr>
                  <w:fldChar w:fldCharType="begin"/>
                </w:r>
                <w:r w:rsidR="00124574">
                  <w:rPr>
                    <w:noProof/>
                    <w:webHidden/>
                  </w:rPr>
                  <w:instrText xml:space="preserve"> PAGEREF _Toc16603874 \h </w:instrText>
                </w:r>
                <w:r w:rsidR="00124574">
                  <w:rPr>
                    <w:noProof/>
                    <w:webHidden/>
                  </w:rPr>
                </w:r>
                <w:r w:rsidR="00124574">
                  <w:rPr>
                    <w:noProof/>
                    <w:webHidden/>
                  </w:rPr>
                  <w:fldChar w:fldCharType="separate"/>
                </w:r>
                <w:r w:rsidR="00124574">
                  <w:rPr>
                    <w:noProof/>
                    <w:webHidden/>
                  </w:rPr>
                  <w:t>6</w:t>
                </w:r>
                <w:r w:rsidR="00124574">
                  <w:rPr>
                    <w:noProof/>
                    <w:webHidden/>
                  </w:rPr>
                  <w:fldChar w:fldCharType="end"/>
                </w:r>
              </w:hyperlink>
            </w:p>
            <w:p w14:paraId="26EB21C7" w14:textId="77777777" w:rsidR="00124574" w:rsidRDefault="001B482A">
              <w:pPr>
                <w:pStyle w:val="TDC2"/>
                <w:tabs>
                  <w:tab w:val="left" w:pos="880"/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6603875" w:history="1">
                <w:r w:rsidR="00124574" w:rsidRPr="00F216DD">
                  <w:rPr>
                    <w:rStyle w:val="Hipervnculo"/>
                    <w:b/>
                    <w:noProof/>
                    <w:lang w:val="es-CO"/>
                  </w:rPr>
                  <w:t>3.1.</w:t>
                </w:r>
                <w:r w:rsidR="00124574">
                  <w:rPr>
                    <w:rFonts w:eastAsiaTheme="minorEastAsia"/>
                    <w:noProof/>
                  </w:rPr>
                  <w:tab/>
                </w:r>
                <w:r w:rsidR="00124574" w:rsidRPr="00F216DD">
                  <w:rPr>
                    <w:rStyle w:val="Hipervnculo"/>
                    <w:noProof/>
                    <w:lang w:val="es-CO"/>
                  </w:rPr>
                  <w:t>WhatsApp</w:t>
                </w:r>
                <w:r w:rsidR="00124574">
                  <w:rPr>
                    <w:noProof/>
                    <w:webHidden/>
                  </w:rPr>
                  <w:tab/>
                </w:r>
                <w:r w:rsidR="00124574">
                  <w:rPr>
                    <w:noProof/>
                    <w:webHidden/>
                  </w:rPr>
                  <w:fldChar w:fldCharType="begin"/>
                </w:r>
                <w:r w:rsidR="00124574">
                  <w:rPr>
                    <w:noProof/>
                    <w:webHidden/>
                  </w:rPr>
                  <w:instrText xml:space="preserve"> PAGEREF _Toc16603875 \h </w:instrText>
                </w:r>
                <w:r w:rsidR="00124574">
                  <w:rPr>
                    <w:noProof/>
                    <w:webHidden/>
                  </w:rPr>
                </w:r>
                <w:r w:rsidR="00124574">
                  <w:rPr>
                    <w:noProof/>
                    <w:webHidden/>
                  </w:rPr>
                  <w:fldChar w:fldCharType="separate"/>
                </w:r>
                <w:r w:rsidR="00124574">
                  <w:rPr>
                    <w:noProof/>
                    <w:webHidden/>
                  </w:rPr>
                  <w:t>6</w:t>
                </w:r>
                <w:r w:rsidR="00124574">
                  <w:rPr>
                    <w:noProof/>
                    <w:webHidden/>
                  </w:rPr>
                  <w:fldChar w:fldCharType="end"/>
                </w:r>
              </w:hyperlink>
            </w:p>
            <w:p w14:paraId="257B9ABF" w14:textId="77777777" w:rsidR="00124574" w:rsidRDefault="001B482A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6603876" w:history="1">
                <w:r w:rsidR="00124574" w:rsidRPr="00F216DD">
                  <w:rPr>
                    <w:rStyle w:val="Hipervnculo"/>
                    <w:noProof/>
                    <w:lang w:val="es-CO"/>
                  </w:rPr>
                  <w:t>Nombre del grupo</w:t>
                </w:r>
                <w:r w:rsidR="00124574">
                  <w:rPr>
                    <w:noProof/>
                    <w:webHidden/>
                  </w:rPr>
                  <w:tab/>
                </w:r>
                <w:r w:rsidR="00124574">
                  <w:rPr>
                    <w:noProof/>
                    <w:webHidden/>
                  </w:rPr>
                  <w:fldChar w:fldCharType="begin"/>
                </w:r>
                <w:r w:rsidR="00124574">
                  <w:rPr>
                    <w:noProof/>
                    <w:webHidden/>
                  </w:rPr>
                  <w:instrText xml:space="preserve"> PAGEREF _Toc16603876 \h </w:instrText>
                </w:r>
                <w:r w:rsidR="00124574">
                  <w:rPr>
                    <w:noProof/>
                    <w:webHidden/>
                  </w:rPr>
                </w:r>
                <w:r w:rsidR="00124574">
                  <w:rPr>
                    <w:noProof/>
                    <w:webHidden/>
                  </w:rPr>
                  <w:fldChar w:fldCharType="separate"/>
                </w:r>
                <w:r w:rsidR="00124574">
                  <w:rPr>
                    <w:noProof/>
                    <w:webHidden/>
                  </w:rPr>
                  <w:t>6</w:t>
                </w:r>
                <w:r w:rsidR="00124574">
                  <w:rPr>
                    <w:noProof/>
                    <w:webHidden/>
                  </w:rPr>
                  <w:fldChar w:fldCharType="end"/>
                </w:r>
              </w:hyperlink>
            </w:p>
            <w:p w14:paraId="11EC67DB" w14:textId="77777777" w:rsidR="00124574" w:rsidRDefault="001B482A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6603877" w:history="1">
                <w:r w:rsidR="00124574" w:rsidRPr="00F216DD">
                  <w:rPr>
                    <w:rStyle w:val="Hipervnculo"/>
                    <w:noProof/>
                    <w:lang w:val="es-CO"/>
                  </w:rPr>
                  <w:t>Descripción</w:t>
                </w:r>
                <w:r w:rsidR="00124574">
                  <w:rPr>
                    <w:noProof/>
                    <w:webHidden/>
                  </w:rPr>
                  <w:tab/>
                </w:r>
                <w:r w:rsidR="00124574">
                  <w:rPr>
                    <w:noProof/>
                    <w:webHidden/>
                  </w:rPr>
                  <w:fldChar w:fldCharType="begin"/>
                </w:r>
                <w:r w:rsidR="00124574">
                  <w:rPr>
                    <w:noProof/>
                    <w:webHidden/>
                  </w:rPr>
                  <w:instrText xml:space="preserve"> PAGEREF _Toc16603877 \h </w:instrText>
                </w:r>
                <w:r w:rsidR="00124574">
                  <w:rPr>
                    <w:noProof/>
                    <w:webHidden/>
                  </w:rPr>
                </w:r>
                <w:r w:rsidR="00124574">
                  <w:rPr>
                    <w:noProof/>
                    <w:webHidden/>
                  </w:rPr>
                  <w:fldChar w:fldCharType="separate"/>
                </w:r>
                <w:r w:rsidR="00124574">
                  <w:rPr>
                    <w:noProof/>
                    <w:webHidden/>
                  </w:rPr>
                  <w:t>6</w:t>
                </w:r>
                <w:r w:rsidR="00124574">
                  <w:rPr>
                    <w:noProof/>
                    <w:webHidden/>
                  </w:rPr>
                  <w:fldChar w:fldCharType="end"/>
                </w:r>
              </w:hyperlink>
            </w:p>
            <w:p w14:paraId="35590790" w14:textId="77777777" w:rsidR="00124574" w:rsidRDefault="001B482A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6603878" w:history="1">
                <w:r w:rsidR="00124574" w:rsidRPr="00F216DD">
                  <w:rPr>
                    <w:rStyle w:val="Hipervnculo"/>
                    <w:noProof/>
                    <w:lang w:val="es-CO"/>
                  </w:rPr>
                  <w:t>Imagen de perfil (en mínimo aumento)</w:t>
                </w:r>
                <w:r w:rsidR="00124574">
                  <w:rPr>
                    <w:noProof/>
                    <w:webHidden/>
                  </w:rPr>
                  <w:tab/>
                </w:r>
                <w:r w:rsidR="00124574">
                  <w:rPr>
                    <w:noProof/>
                    <w:webHidden/>
                  </w:rPr>
                  <w:fldChar w:fldCharType="begin"/>
                </w:r>
                <w:r w:rsidR="00124574">
                  <w:rPr>
                    <w:noProof/>
                    <w:webHidden/>
                  </w:rPr>
                  <w:instrText xml:space="preserve"> PAGEREF _Toc16603878 \h </w:instrText>
                </w:r>
                <w:r w:rsidR="00124574">
                  <w:rPr>
                    <w:noProof/>
                    <w:webHidden/>
                  </w:rPr>
                </w:r>
                <w:r w:rsidR="00124574">
                  <w:rPr>
                    <w:noProof/>
                    <w:webHidden/>
                  </w:rPr>
                  <w:fldChar w:fldCharType="separate"/>
                </w:r>
                <w:r w:rsidR="00124574">
                  <w:rPr>
                    <w:noProof/>
                    <w:webHidden/>
                  </w:rPr>
                  <w:t>6</w:t>
                </w:r>
                <w:r w:rsidR="00124574">
                  <w:rPr>
                    <w:noProof/>
                    <w:webHidden/>
                  </w:rPr>
                  <w:fldChar w:fldCharType="end"/>
                </w:r>
              </w:hyperlink>
            </w:p>
            <w:p w14:paraId="3383F256" w14:textId="77777777" w:rsidR="00124574" w:rsidRDefault="001B482A">
              <w:pPr>
                <w:pStyle w:val="TDC2"/>
                <w:tabs>
                  <w:tab w:val="left" w:pos="880"/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6603879" w:history="1">
                <w:r w:rsidR="00124574" w:rsidRPr="00F216DD">
                  <w:rPr>
                    <w:rStyle w:val="Hipervnculo"/>
                    <w:b/>
                    <w:noProof/>
                    <w:lang w:val="es-CO"/>
                  </w:rPr>
                  <w:t>3.2.</w:t>
                </w:r>
                <w:r w:rsidR="00124574">
                  <w:rPr>
                    <w:rFonts w:eastAsiaTheme="minorEastAsia"/>
                    <w:noProof/>
                  </w:rPr>
                  <w:tab/>
                </w:r>
                <w:r w:rsidR="00124574" w:rsidRPr="00F216DD">
                  <w:rPr>
                    <w:rStyle w:val="Hipervnculo"/>
                    <w:b/>
                    <w:noProof/>
                    <w:lang w:val="es-CO"/>
                  </w:rPr>
                  <w:t>Correo electrónico</w:t>
                </w:r>
                <w:r w:rsidR="00124574">
                  <w:rPr>
                    <w:noProof/>
                    <w:webHidden/>
                  </w:rPr>
                  <w:tab/>
                </w:r>
                <w:r w:rsidR="00124574">
                  <w:rPr>
                    <w:noProof/>
                    <w:webHidden/>
                  </w:rPr>
                  <w:fldChar w:fldCharType="begin"/>
                </w:r>
                <w:r w:rsidR="00124574">
                  <w:rPr>
                    <w:noProof/>
                    <w:webHidden/>
                  </w:rPr>
                  <w:instrText xml:space="preserve"> PAGEREF _Toc16603879 \h </w:instrText>
                </w:r>
                <w:r w:rsidR="00124574">
                  <w:rPr>
                    <w:noProof/>
                    <w:webHidden/>
                  </w:rPr>
                </w:r>
                <w:r w:rsidR="00124574">
                  <w:rPr>
                    <w:noProof/>
                    <w:webHidden/>
                  </w:rPr>
                  <w:fldChar w:fldCharType="separate"/>
                </w:r>
                <w:r w:rsidR="00124574">
                  <w:rPr>
                    <w:noProof/>
                    <w:webHidden/>
                  </w:rPr>
                  <w:t>6</w:t>
                </w:r>
                <w:r w:rsidR="00124574">
                  <w:rPr>
                    <w:noProof/>
                    <w:webHidden/>
                  </w:rPr>
                  <w:fldChar w:fldCharType="end"/>
                </w:r>
              </w:hyperlink>
            </w:p>
            <w:p w14:paraId="67F48A9B" w14:textId="77777777" w:rsidR="00124574" w:rsidRDefault="001B482A">
              <w:pPr>
                <w:pStyle w:val="TDC2"/>
                <w:tabs>
                  <w:tab w:val="left" w:pos="880"/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6603880" w:history="1">
                <w:r w:rsidR="00124574" w:rsidRPr="00F216DD">
                  <w:rPr>
                    <w:rStyle w:val="Hipervnculo"/>
                    <w:b/>
                    <w:noProof/>
                  </w:rPr>
                  <w:t>3.3.</w:t>
                </w:r>
                <w:r w:rsidR="00124574">
                  <w:rPr>
                    <w:rFonts w:eastAsiaTheme="minorEastAsia"/>
                    <w:noProof/>
                  </w:rPr>
                  <w:tab/>
                </w:r>
                <w:r w:rsidR="00124574" w:rsidRPr="00F216DD">
                  <w:rPr>
                    <w:rStyle w:val="Hipervnculo"/>
                    <w:b/>
                    <w:noProof/>
                  </w:rPr>
                  <w:t>Blog</w:t>
                </w:r>
                <w:r w:rsidR="00124574">
                  <w:rPr>
                    <w:noProof/>
                    <w:webHidden/>
                  </w:rPr>
                  <w:tab/>
                </w:r>
                <w:r w:rsidR="00124574">
                  <w:rPr>
                    <w:noProof/>
                    <w:webHidden/>
                  </w:rPr>
                  <w:fldChar w:fldCharType="begin"/>
                </w:r>
                <w:r w:rsidR="00124574">
                  <w:rPr>
                    <w:noProof/>
                    <w:webHidden/>
                  </w:rPr>
                  <w:instrText xml:space="preserve"> PAGEREF _Toc16603880 \h </w:instrText>
                </w:r>
                <w:r w:rsidR="00124574">
                  <w:rPr>
                    <w:noProof/>
                    <w:webHidden/>
                  </w:rPr>
                </w:r>
                <w:r w:rsidR="00124574">
                  <w:rPr>
                    <w:noProof/>
                    <w:webHidden/>
                  </w:rPr>
                  <w:fldChar w:fldCharType="separate"/>
                </w:r>
                <w:r w:rsidR="00124574">
                  <w:rPr>
                    <w:noProof/>
                    <w:webHidden/>
                  </w:rPr>
                  <w:t>6</w:t>
                </w:r>
                <w:r w:rsidR="00124574">
                  <w:rPr>
                    <w:noProof/>
                    <w:webHidden/>
                  </w:rPr>
                  <w:fldChar w:fldCharType="end"/>
                </w:r>
              </w:hyperlink>
            </w:p>
            <w:p w14:paraId="2B765372" w14:textId="77777777" w:rsidR="00124574" w:rsidRDefault="001B482A">
              <w:pPr>
                <w:pStyle w:val="TDC2"/>
                <w:tabs>
                  <w:tab w:val="left" w:pos="880"/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6603881" w:history="1">
                <w:r w:rsidR="00124574" w:rsidRPr="00F216DD">
                  <w:rPr>
                    <w:rStyle w:val="Hipervnculo"/>
                    <w:b/>
                    <w:noProof/>
                  </w:rPr>
                  <w:t>3.4.</w:t>
                </w:r>
                <w:r w:rsidR="00124574">
                  <w:rPr>
                    <w:rFonts w:eastAsiaTheme="minorEastAsia"/>
                    <w:noProof/>
                  </w:rPr>
                  <w:tab/>
                </w:r>
                <w:r w:rsidR="00124574" w:rsidRPr="00F216DD">
                  <w:rPr>
                    <w:rStyle w:val="Hipervnculo"/>
                    <w:b/>
                    <w:noProof/>
                  </w:rPr>
                  <w:t>Facebook - Instagram</w:t>
                </w:r>
                <w:r w:rsidR="00124574">
                  <w:rPr>
                    <w:noProof/>
                    <w:webHidden/>
                  </w:rPr>
                  <w:tab/>
                </w:r>
                <w:r w:rsidR="00124574">
                  <w:rPr>
                    <w:noProof/>
                    <w:webHidden/>
                  </w:rPr>
                  <w:fldChar w:fldCharType="begin"/>
                </w:r>
                <w:r w:rsidR="00124574">
                  <w:rPr>
                    <w:noProof/>
                    <w:webHidden/>
                  </w:rPr>
                  <w:instrText xml:space="preserve"> PAGEREF _Toc16603881 \h </w:instrText>
                </w:r>
                <w:r w:rsidR="00124574">
                  <w:rPr>
                    <w:noProof/>
                    <w:webHidden/>
                  </w:rPr>
                </w:r>
                <w:r w:rsidR="00124574">
                  <w:rPr>
                    <w:noProof/>
                    <w:webHidden/>
                  </w:rPr>
                  <w:fldChar w:fldCharType="separate"/>
                </w:r>
                <w:r w:rsidR="00124574">
                  <w:rPr>
                    <w:noProof/>
                    <w:webHidden/>
                  </w:rPr>
                  <w:t>6</w:t>
                </w:r>
                <w:r w:rsidR="00124574">
                  <w:rPr>
                    <w:noProof/>
                    <w:webHidden/>
                  </w:rPr>
                  <w:fldChar w:fldCharType="end"/>
                </w:r>
              </w:hyperlink>
            </w:p>
            <w:p w14:paraId="756C0EE8" w14:textId="77777777" w:rsidR="00124574" w:rsidRDefault="001B482A">
              <w:pPr>
                <w:pStyle w:val="TDC1"/>
                <w:tabs>
                  <w:tab w:val="left" w:pos="440"/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6603882" w:history="1">
                <w:r w:rsidR="00124574" w:rsidRPr="00F216DD">
                  <w:rPr>
                    <w:rStyle w:val="Hipervnculo"/>
                    <w:b/>
                    <w:noProof/>
                    <w:lang w:val="es-CO"/>
                  </w:rPr>
                  <w:t>4.</w:t>
                </w:r>
                <w:r w:rsidR="00124574">
                  <w:rPr>
                    <w:rFonts w:eastAsiaTheme="minorEastAsia"/>
                    <w:noProof/>
                  </w:rPr>
                  <w:tab/>
                </w:r>
                <w:r w:rsidR="00124574" w:rsidRPr="00F216DD">
                  <w:rPr>
                    <w:rStyle w:val="Hipervnculo"/>
                    <w:b/>
                    <w:noProof/>
                    <w:lang w:val="es-CO"/>
                  </w:rPr>
                  <w:t>Códigos de comunicación</w:t>
                </w:r>
                <w:r w:rsidR="00124574">
                  <w:rPr>
                    <w:noProof/>
                    <w:webHidden/>
                  </w:rPr>
                  <w:tab/>
                </w:r>
                <w:r w:rsidR="00124574">
                  <w:rPr>
                    <w:noProof/>
                    <w:webHidden/>
                  </w:rPr>
                  <w:fldChar w:fldCharType="begin"/>
                </w:r>
                <w:r w:rsidR="00124574">
                  <w:rPr>
                    <w:noProof/>
                    <w:webHidden/>
                  </w:rPr>
                  <w:instrText xml:space="preserve"> PAGEREF _Toc16603882 \h </w:instrText>
                </w:r>
                <w:r w:rsidR="00124574">
                  <w:rPr>
                    <w:noProof/>
                    <w:webHidden/>
                  </w:rPr>
                </w:r>
                <w:r w:rsidR="00124574">
                  <w:rPr>
                    <w:noProof/>
                    <w:webHidden/>
                  </w:rPr>
                  <w:fldChar w:fldCharType="separate"/>
                </w:r>
                <w:r w:rsidR="00124574">
                  <w:rPr>
                    <w:noProof/>
                    <w:webHidden/>
                  </w:rPr>
                  <w:t>7</w:t>
                </w:r>
                <w:r w:rsidR="00124574">
                  <w:rPr>
                    <w:noProof/>
                    <w:webHidden/>
                  </w:rPr>
                  <w:fldChar w:fldCharType="end"/>
                </w:r>
              </w:hyperlink>
            </w:p>
            <w:p w14:paraId="4D84D9F5" w14:textId="77777777" w:rsidR="00124574" w:rsidRDefault="001B482A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6603883" w:history="1">
                <w:r w:rsidR="00124574" w:rsidRPr="00F216DD">
                  <w:rPr>
                    <w:rStyle w:val="Hipervnculo"/>
                    <w:b/>
                    <w:noProof/>
                    <w:lang w:val="es-CO"/>
                  </w:rPr>
                  <w:t xml:space="preserve">8. </w:t>
                </w:r>
                <w:r w:rsidR="00124574" w:rsidRPr="00F216DD">
                  <w:rPr>
                    <w:rStyle w:val="Hipervnculo"/>
                    <w:b/>
                    <w:bCs/>
                    <w:noProof/>
                    <w:lang w:val="es-CO"/>
                  </w:rPr>
                  <w:t>Estrategias de capacitación</w:t>
                </w:r>
                <w:r w:rsidR="00124574">
                  <w:rPr>
                    <w:noProof/>
                    <w:webHidden/>
                  </w:rPr>
                  <w:tab/>
                </w:r>
                <w:r w:rsidR="00124574">
                  <w:rPr>
                    <w:noProof/>
                    <w:webHidden/>
                  </w:rPr>
                  <w:fldChar w:fldCharType="begin"/>
                </w:r>
                <w:r w:rsidR="00124574">
                  <w:rPr>
                    <w:noProof/>
                    <w:webHidden/>
                  </w:rPr>
                  <w:instrText xml:space="preserve"> PAGEREF _Toc16603883 \h </w:instrText>
                </w:r>
                <w:r w:rsidR="00124574">
                  <w:rPr>
                    <w:noProof/>
                    <w:webHidden/>
                  </w:rPr>
                </w:r>
                <w:r w:rsidR="00124574">
                  <w:rPr>
                    <w:noProof/>
                    <w:webHidden/>
                  </w:rPr>
                  <w:fldChar w:fldCharType="separate"/>
                </w:r>
                <w:r w:rsidR="00124574">
                  <w:rPr>
                    <w:noProof/>
                    <w:webHidden/>
                  </w:rPr>
                  <w:t>7</w:t>
                </w:r>
                <w:r w:rsidR="00124574">
                  <w:rPr>
                    <w:noProof/>
                    <w:webHidden/>
                  </w:rPr>
                  <w:fldChar w:fldCharType="end"/>
                </w:r>
              </w:hyperlink>
            </w:p>
            <w:p w14:paraId="7CAA799F" w14:textId="77777777" w:rsidR="00124574" w:rsidRDefault="001B482A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6603884" w:history="1">
                <w:r w:rsidR="00124574" w:rsidRPr="00F216DD">
                  <w:rPr>
                    <w:rStyle w:val="Hipervnculo"/>
                    <w:b/>
                    <w:bCs/>
                    <w:noProof/>
                    <w:lang w:val="es-CO"/>
                  </w:rPr>
                  <w:t>8.1 Talleres presenciales</w:t>
                </w:r>
                <w:r w:rsidR="00124574">
                  <w:rPr>
                    <w:noProof/>
                    <w:webHidden/>
                  </w:rPr>
                  <w:tab/>
                </w:r>
                <w:r w:rsidR="00124574">
                  <w:rPr>
                    <w:noProof/>
                    <w:webHidden/>
                  </w:rPr>
                  <w:fldChar w:fldCharType="begin"/>
                </w:r>
                <w:r w:rsidR="00124574">
                  <w:rPr>
                    <w:noProof/>
                    <w:webHidden/>
                  </w:rPr>
                  <w:instrText xml:space="preserve"> PAGEREF _Toc16603884 \h </w:instrText>
                </w:r>
                <w:r w:rsidR="00124574">
                  <w:rPr>
                    <w:noProof/>
                    <w:webHidden/>
                  </w:rPr>
                </w:r>
                <w:r w:rsidR="00124574">
                  <w:rPr>
                    <w:noProof/>
                    <w:webHidden/>
                  </w:rPr>
                  <w:fldChar w:fldCharType="separate"/>
                </w:r>
                <w:r w:rsidR="00124574">
                  <w:rPr>
                    <w:noProof/>
                    <w:webHidden/>
                  </w:rPr>
                  <w:t>7</w:t>
                </w:r>
                <w:r w:rsidR="00124574">
                  <w:rPr>
                    <w:noProof/>
                    <w:webHidden/>
                  </w:rPr>
                  <w:fldChar w:fldCharType="end"/>
                </w:r>
              </w:hyperlink>
            </w:p>
            <w:p w14:paraId="3308BF00" w14:textId="77777777" w:rsidR="00124574" w:rsidRDefault="001B482A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6603885" w:history="1">
                <w:r w:rsidR="00124574" w:rsidRPr="00F216DD">
                  <w:rPr>
                    <w:rStyle w:val="Hipervnculo"/>
                    <w:b/>
                    <w:noProof/>
                    <w:lang w:val="es-CO"/>
                  </w:rPr>
                  <w:t>8.2. Talleres virtuales</w:t>
                </w:r>
                <w:r w:rsidR="00124574">
                  <w:rPr>
                    <w:noProof/>
                    <w:webHidden/>
                  </w:rPr>
                  <w:tab/>
                </w:r>
                <w:r w:rsidR="00124574">
                  <w:rPr>
                    <w:noProof/>
                    <w:webHidden/>
                  </w:rPr>
                  <w:fldChar w:fldCharType="begin"/>
                </w:r>
                <w:r w:rsidR="00124574">
                  <w:rPr>
                    <w:noProof/>
                    <w:webHidden/>
                  </w:rPr>
                  <w:instrText xml:space="preserve"> PAGEREF _Toc16603885 \h </w:instrText>
                </w:r>
                <w:r w:rsidR="00124574">
                  <w:rPr>
                    <w:noProof/>
                    <w:webHidden/>
                  </w:rPr>
                </w:r>
                <w:r w:rsidR="00124574">
                  <w:rPr>
                    <w:noProof/>
                    <w:webHidden/>
                  </w:rPr>
                  <w:fldChar w:fldCharType="separate"/>
                </w:r>
                <w:r w:rsidR="00124574">
                  <w:rPr>
                    <w:noProof/>
                    <w:webHidden/>
                  </w:rPr>
                  <w:t>7</w:t>
                </w:r>
                <w:r w:rsidR="00124574">
                  <w:rPr>
                    <w:noProof/>
                    <w:webHidden/>
                  </w:rPr>
                  <w:fldChar w:fldCharType="end"/>
                </w:r>
              </w:hyperlink>
            </w:p>
            <w:p w14:paraId="71942EC0" w14:textId="77777777" w:rsidR="00124574" w:rsidRDefault="001B482A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6603886" w:history="1">
                <w:r w:rsidR="00124574" w:rsidRPr="00F216DD">
                  <w:rPr>
                    <w:rStyle w:val="Hipervnculo"/>
                    <w:b/>
                    <w:noProof/>
                    <w:lang w:val="es-CO"/>
                  </w:rPr>
                  <w:t>9. Equipo de trabajo</w:t>
                </w:r>
                <w:r w:rsidR="00124574">
                  <w:rPr>
                    <w:noProof/>
                    <w:webHidden/>
                  </w:rPr>
                  <w:tab/>
                </w:r>
                <w:r w:rsidR="00124574">
                  <w:rPr>
                    <w:noProof/>
                    <w:webHidden/>
                  </w:rPr>
                  <w:fldChar w:fldCharType="begin"/>
                </w:r>
                <w:r w:rsidR="00124574">
                  <w:rPr>
                    <w:noProof/>
                    <w:webHidden/>
                  </w:rPr>
                  <w:instrText xml:space="preserve"> PAGEREF _Toc16603886 \h </w:instrText>
                </w:r>
                <w:r w:rsidR="00124574">
                  <w:rPr>
                    <w:noProof/>
                    <w:webHidden/>
                  </w:rPr>
                </w:r>
                <w:r w:rsidR="00124574">
                  <w:rPr>
                    <w:noProof/>
                    <w:webHidden/>
                  </w:rPr>
                  <w:fldChar w:fldCharType="separate"/>
                </w:r>
                <w:r w:rsidR="00124574">
                  <w:rPr>
                    <w:noProof/>
                    <w:webHidden/>
                  </w:rPr>
                  <w:t>8</w:t>
                </w:r>
                <w:r w:rsidR="00124574">
                  <w:rPr>
                    <w:noProof/>
                    <w:webHidden/>
                  </w:rPr>
                  <w:fldChar w:fldCharType="end"/>
                </w:r>
              </w:hyperlink>
            </w:p>
            <w:p w14:paraId="5CD26E17" w14:textId="77777777" w:rsidR="00124574" w:rsidRDefault="001B482A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6603887" w:history="1">
                <w:r w:rsidR="00124574" w:rsidRPr="00F216DD">
                  <w:rPr>
                    <w:rStyle w:val="Hipervnculo"/>
                    <w:b/>
                    <w:noProof/>
                    <w:lang w:val="es-CO"/>
                  </w:rPr>
                  <w:t>9.1 Equipo Coordinador</w:t>
                </w:r>
                <w:r w:rsidR="00124574">
                  <w:rPr>
                    <w:noProof/>
                    <w:webHidden/>
                  </w:rPr>
                  <w:tab/>
                </w:r>
                <w:r w:rsidR="00124574">
                  <w:rPr>
                    <w:noProof/>
                    <w:webHidden/>
                  </w:rPr>
                  <w:fldChar w:fldCharType="begin"/>
                </w:r>
                <w:r w:rsidR="00124574">
                  <w:rPr>
                    <w:noProof/>
                    <w:webHidden/>
                  </w:rPr>
                  <w:instrText xml:space="preserve"> PAGEREF _Toc16603887 \h </w:instrText>
                </w:r>
                <w:r w:rsidR="00124574">
                  <w:rPr>
                    <w:noProof/>
                    <w:webHidden/>
                  </w:rPr>
                </w:r>
                <w:r w:rsidR="00124574">
                  <w:rPr>
                    <w:noProof/>
                    <w:webHidden/>
                  </w:rPr>
                  <w:fldChar w:fldCharType="separate"/>
                </w:r>
                <w:r w:rsidR="00124574">
                  <w:rPr>
                    <w:noProof/>
                    <w:webHidden/>
                  </w:rPr>
                  <w:t>8</w:t>
                </w:r>
                <w:r w:rsidR="00124574">
                  <w:rPr>
                    <w:noProof/>
                    <w:webHidden/>
                  </w:rPr>
                  <w:fldChar w:fldCharType="end"/>
                </w:r>
              </w:hyperlink>
            </w:p>
            <w:p w14:paraId="0FD64964" w14:textId="77777777" w:rsidR="00124574" w:rsidRDefault="001B482A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6603888" w:history="1">
                <w:r w:rsidR="00124574" w:rsidRPr="00F216DD">
                  <w:rPr>
                    <w:rStyle w:val="Hipervnculo"/>
                    <w:b/>
                    <w:noProof/>
                    <w:lang w:val="es-CO"/>
                  </w:rPr>
                  <w:t>9.1.1 Requisitos</w:t>
                </w:r>
                <w:r w:rsidR="00124574">
                  <w:rPr>
                    <w:noProof/>
                    <w:webHidden/>
                  </w:rPr>
                  <w:tab/>
                </w:r>
                <w:r w:rsidR="00124574">
                  <w:rPr>
                    <w:noProof/>
                    <w:webHidden/>
                  </w:rPr>
                  <w:fldChar w:fldCharType="begin"/>
                </w:r>
                <w:r w:rsidR="00124574">
                  <w:rPr>
                    <w:noProof/>
                    <w:webHidden/>
                  </w:rPr>
                  <w:instrText xml:space="preserve"> PAGEREF _Toc16603888 \h </w:instrText>
                </w:r>
                <w:r w:rsidR="00124574">
                  <w:rPr>
                    <w:noProof/>
                    <w:webHidden/>
                  </w:rPr>
                </w:r>
                <w:r w:rsidR="00124574">
                  <w:rPr>
                    <w:noProof/>
                    <w:webHidden/>
                  </w:rPr>
                  <w:fldChar w:fldCharType="separate"/>
                </w:r>
                <w:r w:rsidR="00124574">
                  <w:rPr>
                    <w:noProof/>
                    <w:webHidden/>
                  </w:rPr>
                  <w:t>8</w:t>
                </w:r>
                <w:r w:rsidR="00124574">
                  <w:rPr>
                    <w:noProof/>
                    <w:webHidden/>
                  </w:rPr>
                  <w:fldChar w:fldCharType="end"/>
                </w:r>
              </w:hyperlink>
            </w:p>
            <w:p w14:paraId="2ACA3D6C" w14:textId="77777777" w:rsidR="00124574" w:rsidRDefault="001B482A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6603889" w:history="1">
                <w:r w:rsidR="00124574" w:rsidRPr="00F216DD">
                  <w:rPr>
                    <w:rStyle w:val="Hipervnculo"/>
                    <w:b/>
                    <w:noProof/>
                    <w:lang w:val="es-CO"/>
                  </w:rPr>
                  <w:t>9.1.2 Compromisos</w:t>
                </w:r>
                <w:r w:rsidR="00124574">
                  <w:rPr>
                    <w:noProof/>
                    <w:webHidden/>
                  </w:rPr>
                  <w:tab/>
                </w:r>
                <w:r w:rsidR="00124574">
                  <w:rPr>
                    <w:noProof/>
                    <w:webHidden/>
                  </w:rPr>
                  <w:fldChar w:fldCharType="begin"/>
                </w:r>
                <w:r w:rsidR="00124574">
                  <w:rPr>
                    <w:noProof/>
                    <w:webHidden/>
                  </w:rPr>
                  <w:instrText xml:space="preserve"> PAGEREF _Toc16603889 \h </w:instrText>
                </w:r>
                <w:r w:rsidR="00124574">
                  <w:rPr>
                    <w:noProof/>
                    <w:webHidden/>
                  </w:rPr>
                </w:r>
                <w:r w:rsidR="00124574">
                  <w:rPr>
                    <w:noProof/>
                    <w:webHidden/>
                  </w:rPr>
                  <w:fldChar w:fldCharType="separate"/>
                </w:r>
                <w:r w:rsidR="00124574">
                  <w:rPr>
                    <w:noProof/>
                    <w:webHidden/>
                  </w:rPr>
                  <w:t>8</w:t>
                </w:r>
                <w:r w:rsidR="00124574">
                  <w:rPr>
                    <w:noProof/>
                    <w:webHidden/>
                  </w:rPr>
                  <w:fldChar w:fldCharType="end"/>
                </w:r>
              </w:hyperlink>
            </w:p>
            <w:p w14:paraId="2BA325A3" w14:textId="77777777" w:rsidR="00124574" w:rsidRDefault="001B482A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6603890" w:history="1">
                <w:r w:rsidR="00124574" w:rsidRPr="00F216DD">
                  <w:rPr>
                    <w:rStyle w:val="Hipervnculo"/>
                    <w:b/>
                    <w:noProof/>
                    <w:lang w:val="es-CO"/>
                  </w:rPr>
                  <w:t>9.1.3 Recomendaciones</w:t>
                </w:r>
                <w:r w:rsidR="00124574">
                  <w:rPr>
                    <w:noProof/>
                    <w:webHidden/>
                  </w:rPr>
                  <w:tab/>
                </w:r>
                <w:r w:rsidR="00124574">
                  <w:rPr>
                    <w:noProof/>
                    <w:webHidden/>
                  </w:rPr>
                  <w:fldChar w:fldCharType="begin"/>
                </w:r>
                <w:r w:rsidR="00124574">
                  <w:rPr>
                    <w:noProof/>
                    <w:webHidden/>
                  </w:rPr>
                  <w:instrText xml:space="preserve"> PAGEREF _Toc16603890 \h </w:instrText>
                </w:r>
                <w:r w:rsidR="00124574">
                  <w:rPr>
                    <w:noProof/>
                    <w:webHidden/>
                  </w:rPr>
                </w:r>
                <w:r w:rsidR="00124574">
                  <w:rPr>
                    <w:noProof/>
                    <w:webHidden/>
                  </w:rPr>
                  <w:fldChar w:fldCharType="separate"/>
                </w:r>
                <w:r w:rsidR="00124574">
                  <w:rPr>
                    <w:noProof/>
                    <w:webHidden/>
                  </w:rPr>
                  <w:t>8</w:t>
                </w:r>
                <w:r w:rsidR="00124574">
                  <w:rPr>
                    <w:noProof/>
                    <w:webHidden/>
                  </w:rPr>
                  <w:fldChar w:fldCharType="end"/>
                </w:r>
              </w:hyperlink>
            </w:p>
            <w:p w14:paraId="2CE7AA0B" w14:textId="77777777" w:rsidR="00124574" w:rsidRDefault="001B482A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6603891" w:history="1">
                <w:r w:rsidR="00124574" w:rsidRPr="00F216DD">
                  <w:rPr>
                    <w:rStyle w:val="Hipervnculo"/>
                    <w:b/>
                    <w:noProof/>
                    <w:lang w:val="es-CO"/>
                  </w:rPr>
                  <w:t>9.2 Equipo Administrador</w:t>
                </w:r>
                <w:r w:rsidR="00124574">
                  <w:rPr>
                    <w:noProof/>
                    <w:webHidden/>
                  </w:rPr>
                  <w:tab/>
                </w:r>
                <w:r w:rsidR="00124574">
                  <w:rPr>
                    <w:noProof/>
                    <w:webHidden/>
                  </w:rPr>
                  <w:fldChar w:fldCharType="begin"/>
                </w:r>
                <w:r w:rsidR="00124574">
                  <w:rPr>
                    <w:noProof/>
                    <w:webHidden/>
                  </w:rPr>
                  <w:instrText xml:space="preserve"> PAGEREF _Toc16603891 \h </w:instrText>
                </w:r>
                <w:r w:rsidR="00124574">
                  <w:rPr>
                    <w:noProof/>
                    <w:webHidden/>
                  </w:rPr>
                </w:r>
                <w:r w:rsidR="00124574">
                  <w:rPr>
                    <w:noProof/>
                    <w:webHidden/>
                  </w:rPr>
                  <w:fldChar w:fldCharType="separate"/>
                </w:r>
                <w:r w:rsidR="00124574">
                  <w:rPr>
                    <w:noProof/>
                    <w:webHidden/>
                  </w:rPr>
                  <w:t>9</w:t>
                </w:r>
                <w:r w:rsidR="00124574">
                  <w:rPr>
                    <w:noProof/>
                    <w:webHidden/>
                  </w:rPr>
                  <w:fldChar w:fldCharType="end"/>
                </w:r>
              </w:hyperlink>
            </w:p>
            <w:p w14:paraId="4E733AF1" w14:textId="77777777" w:rsidR="00124574" w:rsidRDefault="001B482A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6603892" w:history="1">
                <w:r w:rsidR="00124574" w:rsidRPr="00F216DD">
                  <w:rPr>
                    <w:rStyle w:val="Hipervnculo"/>
                    <w:b/>
                    <w:noProof/>
                    <w:lang w:val="es-CO"/>
                  </w:rPr>
                  <w:t>9.2.1 Requisitos</w:t>
                </w:r>
                <w:r w:rsidR="00124574">
                  <w:rPr>
                    <w:noProof/>
                    <w:webHidden/>
                  </w:rPr>
                  <w:tab/>
                </w:r>
                <w:r w:rsidR="00124574">
                  <w:rPr>
                    <w:noProof/>
                    <w:webHidden/>
                  </w:rPr>
                  <w:fldChar w:fldCharType="begin"/>
                </w:r>
                <w:r w:rsidR="00124574">
                  <w:rPr>
                    <w:noProof/>
                    <w:webHidden/>
                  </w:rPr>
                  <w:instrText xml:space="preserve"> PAGEREF _Toc16603892 \h </w:instrText>
                </w:r>
                <w:r w:rsidR="00124574">
                  <w:rPr>
                    <w:noProof/>
                    <w:webHidden/>
                  </w:rPr>
                </w:r>
                <w:r w:rsidR="00124574">
                  <w:rPr>
                    <w:noProof/>
                    <w:webHidden/>
                  </w:rPr>
                  <w:fldChar w:fldCharType="separate"/>
                </w:r>
                <w:r w:rsidR="00124574">
                  <w:rPr>
                    <w:noProof/>
                    <w:webHidden/>
                  </w:rPr>
                  <w:t>9</w:t>
                </w:r>
                <w:r w:rsidR="00124574">
                  <w:rPr>
                    <w:noProof/>
                    <w:webHidden/>
                  </w:rPr>
                  <w:fldChar w:fldCharType="end"/>
                </w:r>
              </w:hyperlink>
            </w:p>
            <w:p w14:paraId="35A90C50" w14:textId="77777777" w:rsidR="00124574" w:rsidRDefault="001B482A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6603893" w:history="1">
                <w:r w:rsidR="00124574" w:rsidRPr="00F216DD">
                  <w:rPr>
                    <w:rStyle w:val="Hipervnculo"/>
                    <w:b/>
                    <w:noProof/>
                    <w:lang w:val="es-CO"/>
                  </w:rPr>
                  <w:t>9.2.2 Compromisos</w:t>
                </w:r>
                <w:r w:rsidR="00124574">
                  <w:rPr>
                    <w:noProof/>
                    <w:webHidden/>
                  </w:rPr>
                  <w:tab/>
                </w:r>
                <w:r w:rsidR="00124574">
                  <w:rPr>
                    <w:noProof/>
                    <w:webHidden/>
                  </w:rPr>
                  <w:fldChar w:fldCharType="begin"/>
                </w:r>
                <w:r w:rsidR="00124574">
                  <w:rPr>
                    <w:noProof/>
                    <w:webHidden/>
                  </w:rPr>
                  <w:instrText xml:space="preserve"> PAGEREF _Toc16603893 \h </w:instrText>
                </w:r>
                <w:r w:rsidR="00124574">
                  <w:rPr>
                    <w:noProof/>
                    <w:webHidden/>
                  </w:rPr>
                </w:r>
                <w:r w:rsidR="00124574">
                  <w:rPr>
                    <w:noProof/>
                    <w:webHidden/>
                  </w:rPr>
                  <w:fldChar w:fldCharType="separate"/>
                </w:r>
                <w:r w:rsidR="00124574">
                  <w:rPr>
                    <w:noProof/>
                    <w:webHidden/>
                  </w:rPr>
                  <w:t>9</w:t>
                </w:r>
                <w:r w:rsidR="00124574">
                  <w:rPr>
                    <w:noProof/>
                    <w:webHidden/>
                  </w:rPr>
                  <w:fldChar w:fldCharType="end"/>
                </w:r>
              </w:hyperlink>
            </w:p>
            <w:p w14:paraId="314A2DF5" w14:textId="77777777" w:rsidR="00124574" w:rsidRDefault="001B482A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6603894" w:history="1">
                <w:r w:rsidR="00124574" w:rsidRPr="00F216DD">
                  <w:rPr>
                    <w:rStyle w:val="Hipervnculo"/>
                    <w:b/>
                    <w:noProof/>
                    <w:lang w:val="es-CO"/>
                  </w:rPr>
                  <w:t>9.2.3 Recomendaciones</w:t>
                </w:r>
                <w:r w:rsidR="00124574">
                  <w:rPr>
                    <w:noProof/>
                    <w:webHidden/>
                  </w:rPr>
                  <w:tab/>
                </w:r>
                <w:r w:rsidR="00124574">
                  <w:rPr>
                    <w:noProof/>
                    <w:webHidden/>
                  </w:rPr>
                  <w:fldChar w:fldCharType="begin"/>
                </w:r>
                <w:r w:rsidR="00124574">
                  <w:rPr>
                    <w:noProof/>
                    <w:webHidden/>
                  </w:rPr>
                  <w:instrText xml:space="preserve"> PAGEREF _Toc16603894 \h </w:instrText>
                </w:r>
                <w:r w:rsidR="00124574">
                  <w:rPr>
                    <w:noProof/>
                    <w:webHidden/>
                  </w:rPr>
                </w:r>
                <w:r w:rsidR="00124574">
                  <w:rPr>
                    <w:noProof/>
                    <w:webHidden/>
                  </w:rPr>
                  <w:fldChar w:fldCharType="separate"/>
                </w:r>
                <w:r w:rsidR="00124574">
                  <w:rPr>
                    <w:noProof/>
                    <w:webHidden/>
                  </w:rPr>
                  <w:t>9</w:t>
                </w:r>
                <w:r w:rsidR="00124574">
                  <w:rPr>
                    <w:noProof/>
                    <w:webHidden/>
                  </w:rPr>
                  <w:fldChar w:fldCharType="end"/>
                </w:r>
              </w:hyperlink>
            </w:p>
            <w:p w14:paraId="05D1E221" w14:textId="77777777" w:rsidR="00124574" w:rsidRDefault="001B482A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6603895" w:history="1">
                <w:r w:rsidR="00124574" w:rsidRPr="00F216DD">
                  <w:rPr>
                    <w:rStyle w:val="Hipervnculo"/>
                    <w:b/>
                    <w:noProof/>
                    <w:lang w:val="es-CO"/>
                  </w:rPr>
                  <w:t>9.2.4 Incentivos</w:t>
                </w:r>
                <w:r w:rsidR="00124574">
                  <w:rPr>
                    <w:noProof/>
                    <w:webHidden/>
                  </w:rPr>
                  <w:tab/>
                </w:r>
                <w:r w:rsidR="00124574">
                  <w:rPr>
                    <w:noProof/>
                    <w:webHidden/>
                  </w:rPr>
                  <w:fldChar w:fldCharType="begin"/>
                </w:r>
                <w:r w:rsidR="00124574">
                  <w:rPr>
                    <w:noProof/>
                    <w:webHidden/>
                  </w:rPr>
                  <w:instrText xml:space="preserve"> PAGEREF _Toc16603895 \h </w:instrText>
                </w:r>
                <w:r w:rsidR="00124574">
                  <w:rPr>
                    <w:noProof/>
                    <w:webHidden/>
                  </w:rPr>
                </w:r>
                <w:r w:rsidR="00124574">
                  <w:rPr>
                    <w:noProof/>
                    <w:webHidden/>
                  </w:rPr>
                  <w:fldChar w:fldCharType="separate"/>
                </w:r>
                <w:r w:rsidR="00124574">
                  <w:rPr>
                    <w:noProof/>
                    <w:webHidden/>
                  </w:rPr>
                  <w:t>9</w:t>
                </w:r>
                <w:r w:rsidR="00124574">
                  <w:rPr>
                    <w:noProof/>
                    <w:webHidden/>
                  </w:rPr>
                  <w:fldChar w:fldCharType="end"/>
                </w:r>
              </w:hyperlink>
            </w:p>
            <w:p w14:paraId="5FDCC276" w14:textId="77777777" w:rsidR="00124574" w:rsidRDefault="001B482A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6603896" w:history="1">
                <w:r w:rsidR="00124574" w:rsidRPr="00F216DD">
                  <w:rPr>
                    <w:rStyle w:val="Hipervnculo"/>
                    <w:b/>
                    <w:noProof/>
                    <w:lang w:val="es-CO"/>
                  </w:rPr>
                  <w:t>9.3 Enlaces de emergencia y apoyo</w:t>
                </w:r>
                <w:r w:rsidR="00124574">
                  <w:rPr>
                    <w:noProof/>
                    <w:webHidden/>
                  </w:rPr>
                  <w:tab/>
                </w:r>
                <w:r w:rsidR="00124574">
                  <w:rPr>
                    <w:noProof/>
                    <w:webHidden/>
                  </w:rPr>
                  <w:fldChar w:fldCharType="begin"/>
                </w:r>
                <w:r w:rsidR="00124574">
                  <w:rPr>
                    <w:noProof/>
                    <w:webHidden/>
                  </w:rPr>
                  <w:instrText xml:space="preserve"> PAGEREF _Toc16603896 \h </w:instrText>
                </w:r>
                <w:r w:rsidR="00124574">
                  <w:rPr>
                    <w:noProof/>
                    <w:webHidden/>
                  </w:rPr>
                </w:r>
                <w:r w:rsidR="00124574">
                  <w:rPr>
                    <w:noProof/>
                    <w:webHidden/>
                  </w:rPr>
                  <w:fldChar w:fldCharType="separate"/>
                </w:r>
                <w:r w:rsidR="00124574">
                  <w:rPr>
                    <w:noProof/>
                    <w:webHidden/>
                  </w:rPr>
                  <w:t>10</w:t>
                </w:r>
                <w:r w:rsidR="00124574">
                  <w:rPr>
                    <w:noProof/>
                    <w:webHidden/>
                  </w:rPr>
                  <w:fldChar w:fldCharType="end"/>
                </w:r>
              </w:hyperlink>
            </w:p>
            <w:p w14:paraId="331D04BB" w14:textId="77777777" w:rsidR="00124574" w:rsidRDefault="001B482A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6603897" w:history="1">
                <w:r w:rsidR="00124574" w:rsidRPr="00F216DD">
                  <w:rPr>
                    <w:rStyle w:val="Hipervnculo"/>
                    <w:noProof/>
                    <w:lang w:val="es-CO"/>
                  </w:rPr>
                  <w:t>Hacen parte de redes o instituciones de gestión de emergencias y deciden colaborar con el grupo.</w:t>
                </w:r>
                <w:r w:rsidR="00124574">
                  <w:rPr>
                    <w:noProof/>
                    <w:webHidden/>
                  </w:rPr>
                  <w:tab/>
                </w:r>
                <w:r w:rsidR="00124574">
                  <w:rPr>
                    <w:noProof/>
                    <w:webHidden/>
                  </w:rPr>
                  <w:fldChar w:fldCharType="begin"/>
                </w:r>
                <w:r w:rsidR="00124574">
                  <w:rPr>
                    <w:noProof/>
                    <w:webHidden/>
                  </w:rPr>
                  <w:instrText xml:space="preserve"> PAGEREF _Toc16603897 \h </w:instrText>
                </w:r>
                <w:r w:rsidR="00124574">
                  <w:rPr>
                    <w:noProof/>
                    <w:webHidden/>
                  </w:rPr>
                </w:r>
                <w:r w:rsidR="00124574">
                  <w:rPr>
                    <w:noProof/>
                    <w:webHidden/>
                  </w:rPr>
                  <w:fldChar w:fldCharType="separate"/>
                </w:r>
                <w:r w:rsidR="00124574">
                  <w:rPr>
                    <w:noProof/>
                    <w:webHidden/>
                  </w:rPr>
                  <w:t>10</w:t>
                </w:r>
                <w:r w:rsidR="00124574">
                  <w:rPr>
                    <w:noProof/>
                    <w:webHidden/>
                  </w:rPr>
                  <w:fldChar w:fldCharType="end"/>
                </w:r>
              </w:hyperlink>
            </w:p>
            <w:p w14:paraId="7B4B47EE" w14:textId="77777777" w:rsidR="00124574" w:rsidRDefault="001B482A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6603898" w:history="1">
                <w:r w:rsidR="00124574" w:rsidRPr="00F216DD">
                  <w:rPr>
                    <w:rStyle w:val="Hipervnculo"/>
                    <w:b/>
                    <w:noProof/>
                    <w:lang w:val="es-CO"/>
                  </w:rPr>
                  <w:t>9.2.1 Requisitos</w:t>
                </w:r>
                <w:r w:rsidR="00124574">
                  <w:rPr>
                    <w:noProof/>
                    <w:webHidden/>
                  </w:rPr>
                  <w:tab/>
                </w:r>
                <w:r w:rsidR="00124574">
                  <w:rPr>
                    <w:noProof/>
                    <w:webHidden/>
                  </w:rPr>
                  <w:fldChar w:fldCharType="begin"/>
                </w:r>
                <w:r w:rsidR="00124574">
                  <w:rPr>
                    <w:noProof/>
                    <w:webHidden/>
                  </w:rPr>
                  <w:instrText xml:space="preserve"> PAGEREF _Toc16603898 \h </w:instrText>
                </w:r>
                <w:r w:rsidR="00124574">
                  <w:rPr>
                    <w:noProof/>
                    <w:webHidden/>
                  </w:rPr>
                </w:r>
                <w:r w:rsidR="00124574">
                  <w:rPr>
                    <w:noProof/>
                    <w:webHidden/>
                  </w:rPr>
                  <w:fldChar w:fldCharType="separate"/>
                </w:r>
                <w:r w:rsidR="00124574">
                  <w:rPr>
                    <w:noProof/>
                    <w:webHidden/>
                  </w:rPr>
                  <w:t>10</w:t>
                </w:r>
                <w:r w:rsidR="00124574">
                  <w:rPr>
                    <w:noProof/>
                    <w:webHidden/>
                  </w:rPr>
                  <w:fldChar w:fldCharType="end"/>
                </w:r>
              </w:hyperlink>
            </w:p>
            <w:p w14:paraId="1213790A" w14:textId="77777777" w:rsidR="00124574" w:rsidRDefault="001B482A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6603899" w:history="1">
                <w:r w:rsidR="00124574" w:rsidRPr="00F216DD">
                  <w:rPr>
                    <w:rStyle w:val="Hipervnculo"/>
                    <w:b/>
                    <w:noProof/>
                    <w:lang w:val="es-CO"/>
                  </w:rPr>
                  <w:t>9.2.2 Compromisos</w:t>
                </w:r>
                <w:r w:rsidR="00124574">
                  <w:rPr>
                    <w:noProof/>
                    <w:webHidden/>
                  </w:rPr>
                  <w:tab/>
                </w:r>
                <w:r w:rsidR="00124574">
                  <w:rPr>
                    <w:noProof/>
                    <w:webHidden/>
                  </w:rPr>
                  <w:fldChar w:fldCharType="begin"/>
                </w:r>
                <w:r w:rsidR="00124574">
                  <w:rPr>
                    <w:noProof/>
                    <w:webHidden/>
                  </w:rPr>
                  <w:instrText xml:space="preserve"> PAGEREF _Toc16603899 \h </w:instrText>
                </w:r>
                <w:r w:rsidR="00124574">
                  <w:rPr>
                    <w:noProof/>
                    <w:webHidden/>
                  </w:rPr>
                </w:r>
                <w:r w:rsidR="00124574">
                  <w:rPr>
                    <w:noProof/>
                    <w:webHidden/>
                  </w:rPr>
                  <w:fldChar w:fldCharType="separate"/>
                </w:r>
                <w:r w:rsidR="00124574">
                  <w:rPr>
                    <w:noProof/>
                    <w:webHidden/>
                  </w:rPr>
                  <w:t>10</w:t>
                </w:r>
                <w:r w:rsidR="00124574">
                  <w:rPr>
                    <w:noProof/>
                    <w:webHidden/>
                  </w:rPr>
                  <w:fldChar w:fldCharType="end"/>
                </w:r>
              </w:hyperlink>
            </w:p>
            <w:p w14:paraId="1017269D" w14:textId="77777777" w:rsidR="00124574" w:rsidRDefault="001B482A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6603900" w:history="1">
                <w:r w:rsidR="00124574" w:rsidRPr="00F216DD">
                  <w:rPr>
                    <w:rStyle w:val="Hipervnculo"/>
                    <w:b/>
                    <w:noProof/>
                    <w:lang w:val="es-CO"/>
                  </w:rPr>
                  <w:t>9.2.3 Recomendaciones</w:t>
                </w:r>
                <w:r w:rsidR="00124574">
                  <w:rPr>
                    <w:noProof/>
                    <w:webHidden/>
                  </w:rPr>
                  <w:tab/>
                </w:r>
                <w:r w:rsidR="00124574">
                  <w:rPr>
                    <w:noProof/>
                    <w:webHidden/>
                  </w:rPr>
                  <w:fldChar w:fldCharType="begin"/>
                </w:r>
                <w:r w:rsidR="00124574">
                  <w:rPr>
                    <w:noProof/>
                    <w:webHidden/>
                  </w:rPr>
                  <w:instrText xml:space="preserve"> PAGEREF _Toc16603900 \h </w:instrText>
                </w:r>
                <w:r w:rsidR="00124574">
                  <w:rPr>
                    <w:noProof/>
                    <w:webHidden/>
                  </w:rPr>
                </w:r>
                <w:r w:rsidR="00124574">
                  <w:rPr>
                    <w:noProof/>
                    <w:webHidden/>
                  </w:rPr>
                  <w:fldChar w:fldCharType="separate"/>
                </w:r>
                <w:r w:rsidR="00124574">
                  <w:rPr>
                    <w:noProof/>
                    <w:webHidden/>
                  </w:rPr>
                  <w:t>10</w:t>
                </w:r>
                <w:r w:rsidR="00124574">
                  <w:rPr>
                    <w:noProof/>
                    <w:webHidden/>
                  </w:rPr>
                  <w:fldChar w:fldCharType="end"/>
                </w:r>
              </w:hyperlink>
            </w:p>
            <w:p w14:paraId="63310E6E" w14:textId="77777777" w:rsidR="00124574" w:rsidRDefault="001B482A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6603901" w:history="1">
                <w:r w:rsidR="00124574" w:rsidRPr="00F216DD">
                  <w:rPr>
                    <w:rStyle w:val="Hipervnculo"/>
                    <w:b/>
                    <w:noProof/>
                    <w:lang w:val="es-CO"/>
                  </w:rPr>
                  <w:t>9.2.4 Beneficios</w:t>
                </w:r>
                <w:r w:rsidR="00124574">
                  <w:rPr>
                    <w:noProof/>
                    <w:webHidden/>
                  </w:rPr>
                  <w:tab/>
                </w:r>
                <w:r w:rsidR="00124574">
                  <w:rPr>
                    <w:noProof/>
                    <w:webHidden/>
                  </w:rPr>
                  <w:fldChar w:fldCharType="begin"/>
                </w:r>
                <w:r w:rsidR="00124574">
                  <w:rPr>
                    <w:noProof/>
                    <w:webHidden/>
                  </w:rPr>
                  <w:instrText xml:space="preserve"> PAGEREF _Toc16603901 \h </w:instrText>
                </w:r>
                <w:r w:rsidR="00124574">
                  <w:rPr>
                    <w:noProof/>
                    <w:webHidden/>
                  </w:rPr>
                </w:r>
                <w:r w:rsidR="00124574">
                  <w:rPr>
                    <w:noProof/>
                    <w:webHidden/>
                  </w:rPr>
                  <w:fldChar w:fldCharType="separate"/>
                </w:r>
                <w:r w:rsidR="00124574">
                  <w:rPr>
                    <w:noProof/>
                    <w:webHidden/>
                  </w:rPr>
                  <w:t>10</w:t>
                </w:r>
                <w:r w:rsidR="00124574">
                  <w:rPr>
                    <w:noProof/>
                    <w:webHidden/>
                  </w:rPr>
                  <w:fldChar w:fldCharType="end"/>
                </w:r>
              </w:hyperlink>
            </w:p>
            <w:p w14:paraId="6C03710B" w14:textId="77777777" w:rsidR="00124574" w:rsidRDefault="001B482A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6603902" w:history="1">
                <w:r w:rsidR="00124574" w:rsidRPr="00F216DD">
                  <w:rPr>
                    <w:rStyle w:val="Hipervnculo"/>
                    <w:b/>
                    <w:noProof/>
                    <w:lang w:val="es-CO"/>
                  </w:rPr>
                  <w:t>10. Informes de gestión</w:t>
                </w:r>
                <w:r w:rsidR="00124574">
                  <w:rPr>
                    <w:noProof/>
                    <w:webHidden/>
                  </w:rPr>
                  <w:tab/>
                </w:r>
                <w:r w:rsidR="00124574">
                  <w:rPr>
                    <w:noProof/>
                    <w:webHidden/>
                  </w:rPr>
                  <w:fldChar w:fldCharType="begin"/>
                </w:r>
                <w:r w:rsidR="00124574">
                  <w:rPr>
                    <w:noProof/>
                    <w:webHidden/>
                  </w:rPr>
                  <w:instrText xml:space="preserve"> PAGEREF _Toc16603902 \h </w:instrText>
                </w:r>
                <w:r w:rsidR="00124574">
                  <w:rPr>
                    <w:noProof/>
                    <w:webHidden/>
                  </w:rPr>
                </w:r>
                <w:r w:rsidR="00124574">
                  <w:rPr>
                    <w:noProof/>
                    <w:webHidden/>
                  </w:rPr>
                  <w:fldChar w:fldCharType="separate"/>
                </w:r>
                <w:r w:rsidR="00124574">
                  <w:rPr>
                    <w:noProof/>
                    <w:webHidden/>
                  </w:rPr>
                  <w:t>11</w:t>
                </w:r>
                <w:r w:rsidR="00124574">
                  <w:rPr>
                    <w:noProof/>
                    <w:webHidden/>
                  </w:rPr>
                  <w:fldChar w:fldCharType="end"/>
                </w:r>
              </w:hyperlink>
            </w:p>
            <w:p w14:paraId="5B14A017" w14:textId="77777777" w:rsidR="00124574" w:rsidRDefault="001B482A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6603903" w:history="1">
                <w:r w:rsidR="00124574" w:rsidRPr="00F216DD">
                  <w:rPr>
                    <w:rStyle w:val="Hipervnculo"/>
                    <w:b/>
                    <w:noProof/>
                    <w:lang w:val="es-CO"/>
                  </w:rPr>
                  <w:t>ANEXO 1. CÓDIGOS DE COMUNICACIÓN</w:t>
                </w:r>
                <w:r w:rsidR="00124574">
                  <w:rPr>
                    <w:noProof/>
                    <w:webHidden/>
                  </w:rPr>
                  <w:tab/>
                </w:r>
                <w:r w:rsidR="00124574">
                  <w:rPr>
                    <w:noProof/>
                    <w:webHidden/>
                  </w:rPr>
                  <w:fldChar w:fldCharType="begin"/>
                </w:r>
                <w:r w:rsidR="00124574">
                  <w:rPr>
                    <w:noProof/>
                    <w:webHidden/>
                  </w:rPr>
                  <w:instrText xml:space="preserve"> PAGEREF _Toc16603903 \h </w:instrText>
                </w:r>
                <w:r w:rsidR="00124574">
                  <w:rPr>
                    <w:noProof/>
                    <w:webHidden/>
                  </w:rPr>
                </w:r>
                <w:r w:rsidR="00124574">
                  <w:rPr>
                    <w:noProof/>
                    <w:webHidden/>
                  </w:rPr>
                  <w:fldChar w:fldCharType="separate"/>
                </w:r>
                <w:r w:rsidR="00124574">
                  <w:rPr>
                    <w:noProof/>
                    <w:webHidden/>
                  </w:rPr>
                  <w:t>12</w:t>
                </w:r>
                <w:r w:rsidR="00124574">
                  <w:rPr>
                    <w:noProof/>
                    <w:webHidden/>
                  </w:rPr>
                  <w:fldChar w:fldCharType="end"/>
                </w:r>
              </w:hyperlink>
            </w:p>
            <w:p w14:paraId="414E7E2D" w14:textId="77777777" w:rsidR="00124574" w:rsidRDefault="001B482A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6603904" w:history="1">
                <w:r w:rsidR="00124574" w:rsidRPr="00F216DD">
                  <w:rPr>
                    <w:rStyle w:val="Hipervnculo"/>
                    <w:b/>
                    <w:noProof/>
                    <w:lang w:val="es-CO"/>
                  </w:rPr>
                  <w:t>ANEXO 2. EVALUACIÓN DE ESCALA DE COMA DE GLASGOW</w:t>
                </w:r>
                <w:r w:rsidR="00124574">
                  <w:rPr>
                    <w:noProof/>
                    <w:webHidden/>
                  </w:rPr>
                  <w:tab/>
                </w:r>
                <w:r w:rsidR="00124574">
                  <w:rPr>
                    <w:noProof/>
                    <w:webHidden/>
                  </w:rPr>
                  <w:fldChar w:fldCharType="begin"/>
                </w:r>
                <w:r w:rsidR="00124574">
                  <w:rPr>
                    <w:noProof/>
                    <w:webHidden/>
                  </w:rPr>
                  <w:instrText xml:space="preserve"> PAGEREF _Toc16603904 \h </w:instrText>
                </w:r>
                <w:r w:rsidR="00124574">
                  <w:rPr>
                    <w:noProof/>
                    <w:webHidden/>
                  </w:rPr>
                </w:r>
                <w:r w:rsidR="00124574">
                  <w:rPr>
                    <w:noProof/>
                    <w:webHidden/>
                  </w:rPr>
                  <w:fldChar w:fldCharType="separate"/>
                </w:r>
                <w:r w:rsidR="00124574">
                  <w:rPr>
                    <w:noProof/>
                    <w:webHidden/>
                  </w:rPr>
                  <w:t>14</w:t>
                </w:r>
                <w:r w:rsidR="00124574">
                  <w:rPr>
                    <w:noProof/>
                    <w:webHidden/>
                  </w:rPr>
                  <w:fldChar w:fldCharType="end"/>
                </w:r>
              </w:hyperlink>
            </w:p>
            <w:p w14:paraId="7B4B6CCB" w14:textId="77777777" w:rsidR="00124574" w:rsidRDefault="001B482A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6603905" w:history="1">
                <w:r w:rsidR="00124574" w:rsidRPr="00F216DD">
                  <w:rPr>
                    <w:rStyle w:val="Hipervnculo"/>
                    <w:b/>
                    <w:noProof/>
                    <w:lang w:val="es-CO"/>
                  </w:rPr>
                  <w:t>ANEXO 3. ASIGNAR NOTIFICACIÓN PERSONALIZADA EN WHATSAPP</w:t>
                </w:r>
                <w:r w:rsidR="00124574">
                  <w:rPr>
                    <w:noProof/>
                    <w:webHidden/>
                  </w:rPr>
                  <w:tab/>
                </w:r>
                <w:r w:rsidR="00124574">
                  <w:rPr>
                    <w:noProof/>
                    <w:webHidden/>
                  </w:rPr>
                  <w:fldChar w:fldCharType="begin"/>
                </w:r>
                <w:r w:rsidR="00124574">
                  <w:rPr>
                    <w:noProof/>
                    <w:webHidden/>
                  </w:rPr>
                  <w:instrText xml:space="preserve"> PAGEREF _Toc16603905 \h </w:instrText>
                </w:r>
                <w:r w:rsidR="00124574">
                  <w:rPr>
                    <w:noProof/>
                    <w:webHidden/>
                  </w:rPr>
                </w:r>
                <w:r w:rsidR="00124574">
                  <w:rPr>
                    <w:noProof/>
                    <w:webHidden/>
                  </w:rPr>
                  <w:fldChar w:fldCharType="separate"/>
                </w:r>
                <w:r w:rsidR="00124574">
                  <w:rPr>
                    <w:noProof/>
                    <w:webHidden/>
                  </w:rPr>
                  <w:t>15</w:t>
                </w:r>
                <w:r w:rsidR="00124574">
                  <w:rPr>
                    <w:noProof/>
                    <w:webHidden/>
                  </w:rPr>
                  <w:fldChar w:fldCharType="end"/>
                </w:r>
              </w:hyperlink>
            </w:p>
            <w:p w14:paraId="1799AFE5" w14:textId="77777777" w:rsidR="00A07B9E" w:rsidRPr="00F343B7" w:rsidRDefault="00A07B9E" w:rsidP="00A07B9E">
              <w:pPr>
                <w:rPr>
                  <w:lang w:val="es-CO"/>
                </w:rPr>
              </w:pPr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14:paraId="7DFD9950" w14:textId="77777777" w:rsidR="00A07B9E" w:rsidRDefault="00A07B9E" w:rsidP="00A07B9E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</w:p>
        <w:p w14:paraId="04EF89F4" w14:textId="77777777" w:rsidR="00A07B9E" w:rsidRDefault="00A07B9E" w:rsidP="00A07B9E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</w:p>
        <w:p w14:paraId="748BFABA" w14:textId="77777777" w:rsidR="00A07B9E" w:rsidRDefault="00A07B9E" w:rsidP="00A07B9E">
          <w:pPr>
            <w:rPr>
              <w:rFonts w:ascii="Calibri" w:hAnsi="Calibri" w:cs="Calibri"/>
              <w:color w:val="000000"/>
              <w:lang w:val="es-CO"/>
            </w:rPr>
          </w:pPr>
          <w:r>
            <w:rPr>
              <w:lang w:val="es-CO"/>
            </w:rPr>
            <w:br w:type="page"/>
          </w:r>
        </w:p>
        <w:p w14:paraId="391EAE67" w14:textId="77777777" w:rsidR="00C743BC" w:rsidRPr="00C743BC" w:rsidRDefault="00C743BC" w:rsidP="00C743BC">
          <w:pPr>
            <w:pStyle w:val="Default"/>
            <w:jc w:val="both"/>
            <w:outlineLvl w:val="0"/>
            <w:rPr>
              <w:sz w:val="22"/>
              <w:szCs w:val="22"/>
              <w:lang w:val="es-CO"/>
            </w:rPr>
          </w:pPr>
        </w:p>
        <w:p w14:paraId="69157092" w14:textId="77777777" w:rsidR="00C530C7" w:rsidRPr="009B04E4" w:rsidRDefault="00124574" w:rsidP="00C743BC">
          <w:pPr>
            <w:pStyle w:val="Default"/>
            <w:numPr>
              <w:ilvl w:val="0"/>
              <w:numId w:val="12"/>
            </w:numPr>
            <w:jc w:val="both"/>
            <w:outlineLvl w:val="0"/>
            <w:rPr>
              <w:sz w:val="22"/>
              <w:szCs w:val="22"/>
              <w:lang w:val="es-CO"/>
            </w:rPr>
          </w:pPr>
          <w:bookmarkStart w:id="0" w:name="_Toc16603862"/>
          <w:r>
            <w:rPr>
              <w:b/>
              <w:bCs/>
              <w:sz w:val="22"/>
              <w:szCs w:val="22"/>
              <w:lang w:val="es-CO"/>
            </w:rPr>
            <w:t>Manejo de i</w:t>
          </w:r>
          <w:r w:rsidR="00C530C7" w:rsidRPr="009B04E4">
            <w:rPr>
              <w:b/>
              <w:bCs/>
              <w:sz w:val="22"/>
              <w:szCs w:val="22"/>
              <w:lang w:val="es-CO"/>
            </w:rPr>
            <w:t>magen</w:t>
          </w:r>
          <w:bookmarkEnd w:id="0"/>
          <w:r w:rsidR="00C530C7" w:rsidRPr="009B04E4">
            <w:rPr>
              <w:b/>
              <w:bCs/>
              <w:sz w:val="22"/>
              <w:szCs w:val="22"/>
              <w:lang w:val="es-CO"/>
            </w:rPr>
            <w:t xml:space="preserve"> </w:t>
          </w:r>
        </w:p>
        <w:p w14:paraId="768C71FE" w14:textId="77777777" w:rsidR="00C530C7" w:rsidRDefault="00C530C7" w:rsidP="00C530C7">
          <w:pPr>
            <w:pStyle w:val="Default"/>
            <w:jc w:val="both"/>
            <w:rPr>
              <w:sz w:val="22"/>
              <w:szCs w:val="22"/>
              <w:lang w:val="es-CO"/>
            </w:rPr>
          </w:pPr>
          <w:r w:rsidRPr="009B04E4">
            <w:rPr>
              <w:sz w:val="22"/>
              <w:szCs w:val="22"/>
              <w:lang w:val="es-CO"/>
            </w:rPr>
            <w:t>La imagen maneja los colores azul y rojo de emergencia, la estrella de la vida y un ciclista</w:t>
          </w:r>
          <w:r>
            <w:rPr>
              <w:sz w:val="22"/>
              <w:szCs w:val="22"/>
              <w:lang w:val="es-CO"/>
            </w:rPr>
            <w:t xml:space="preserve"> al interior</w:t>
          </w:r>
          <w:r w:rsidRPr="009B04E4">
            <w:rPr>
              <w:sz w:val="22"/>
              <w:szCs w:val="22"/>
              <w:lang w:val="es-CO"/>
            </w:rPr>
            <w:t>.</w:t>
          </w:r>
        </w:p>
        <w:p w14:paraId="04FE1F21" w14:textId="77777777" w:rsidR="00C530C7" w:rsidRDefault="00C530C7" w:rsidP="00C530C7">
          <w:pPr>
            <w:pStyle w:val="Default"/>
            <w:jc w:val="both"/>
            <w:rPr>
              <w:sz w:val="22"/>
              <w:szCs w:val="22"/>
              <w:lang w:val="es-CO"/>
            </w:rPr>
          </w:pPr>
          <w:r w:rsidRPr="009B04E4">
            <w:rPr>
              <w:sz w:val="22"/>
              <w:szCs w:val="22"/>
              <w:lang w:val="es-CO"/>
            </w:rPr>
            <w:t>No se especifica ciudad para que pueda se</w:t>
          </w:r>
          <w:r>
            <w:rPr>
              <w:sz w:val="22"/>
              <w:szCs w:val="22"/>
              <w:lang w:val="es-CO"/>
            </w:rPr>
            <w:t>r usada en cualquier seccional.</w:t>
          </w:r>
        </w:p>
        <w:p w14:paraId="23FCE039" w14:textId="77777777" w:rsidR="00C530C7" w:rsidRDefault="00C530C7" w:rsidP="00C530C7">
          <w:pPr>
            <w:pStyle w:val="Default"/>
            <w:jc w:val="both"/>
            <w:rPr>
              <w:sz w:val="22"/>
              <w:szCs w:val="22"/>
              <w:lang w:val="es-CO"/>
            </w:rPr>
          </w:pPr>
        </w:p>
        <w:p w14:paraId="3732BD21" w14:textId="77777777" w:rsidR="00C530C7" w:rsidRPr="00031B7C" w:rsidRDefault="00C530C7" w:rsidP="00C530C7">
          <w:pPr>
            <w:pStyle w:val="Default"/>
            <w:jc w:val="center"/>
            <w:rPr>
              <w:b/>
              <w:sz w:val="22"/>
              <w:szCs w:val="22"/>
              <w:lang w:val="es-CO"/>
            </w:rPr>
          </w:pPr>
          <w:r w:rsidRPr="00031B7C">
            <w:rPr>
              <w:b/>
              <w:sz w:val="22"/>
              <w:szCs w:val="22"/>
              <w:lang w:val="es-CO"/>
            </w:rPr>
            <w:t>Colores</w:t>
          </w:r>
        </w:p>
        <w:p w14:paraId="308E6D56" w14:textId="77777777" w:rsidR="00C530C7" w:rsidRDefault="00C530C7" w:rsidP="00C530C7">
          <w:pPr>
            <w:pStyle w:val="Default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Rojo:</w:t>
          </w:r>
          <w:r>
            <w:rPr>
              <w:sz w:val="22"/>
              <w:szCs w:val="22"/>
              <w:lang w:val="es-CO"/>
            </w:rPr>
            <w:tab/>
            <w:t>C 0%</w:t>
          </w:r>
          <w:r>
            <w:rPr>
              <w:sz w:val="22"/>
              <w:szCs w:val="22"/>
              <w:lang w:val="es-CO"/>
            </w:rPr>
            <w:tab/>
            <w:t>M 95%</w:t>
          </w:r>
          <w:r>
            <w:rPr>
              <w:sz w:val="22"/>
              <w:szCs w:val="22"/>
              <w:lang w:val="es-CO"/>
            </w:rPr>
            <w:tab/>
            <w:t>Y 91%</w:t>
          </w:r>
          <w:r>
            <w:rPr>
              <w:sz w:val="22"/>
              <w:szCs w:val="22"/>
              <w:lang w:val="es-CO"/>
            </w:rPr>
            <w:tab/>
            <w:t>K 0%</w:t>
          </w:r>
        </w:p>
        <w:p w14:paraId="6305479E" w14:textId="77777777" w:rsidR="00C530C7" w:rsidRDefault="00C530C7" w:rsidP="00C530C7">
          <w:pPr>
            <w:pStyle w:val="Default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 xml:space="preserve">Azul: </w:t>
          </w:r>
          <w:r>
            <w:rPr>
              <w:sz w:val="22"/>
              <w:szCs w:val="22"/>
              <w:lang w:val="es-CO"/>
            </w:rPr>
            <w:tab/>
            <w:t>C 93%</w:t>
          </w:r>
          <w:r>
            <w:rPr>
              <w:sz w:val="22"/>
              <w:szCs w:val="22"/>
              <w:lang w:val="es-CO"/>
            </w:rPr>
            <w:tab/>
            <w:t>M 75%</w:t>
          </w:r>
          <w:r>
            <w:rPr>
              <w:sz w:val="22"/>
              <w:szCs w:val="22"/>
              <w:lang w:val="es-CO"/>
            </w:rPr>
            <w:tab/>
            <w:t>Y 0%</w:t>
          </w:r>
          <w:r>
            <w:rPr>
              <w:sz w:val="22"/>
              <w:szCs w:val="22"/>
              <w:lang w:val="es-CO"/>
            </w:rPr>
            <w:tab/>
            <w:t>K 0%</w:t>
          </w:r>
        </w:p>
        <w:p w14:paraId="5C996E42" w14:textId="77777777" w:rsidR="00C530C7" w:rsidRDefault="00C530C7" w:rsidP="00C530C7">
          <w:pPr>
            <w:pStyle w:val="Default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 xml:space="preserve">Negro: </w:t>
          </w:r>
          <w:r>
            <w:rPr>
              <w:sz w:val="22"/>
              <w:szCs w:val="22"/>
              <w:lang w:val="es-CO"/>
            </w:rPr>
            <w:tab/>
            <w:t>C 0%</w:t>
          </w:r>
          <w:r>
            <w:rPr>
              <w:sz w:val="22"/>
              <w:szCs w:val="22"/>
              <w:lang w:val="es-CO"/>
            </w:rPr>
            <w:tab/>
            <w:t>M 0%</w:t>
          </w:r>
          <w:r>
            <w:rPr>
              <w:sz w:val="22"/>
              <w:szCs w:val="22"/>
              <w:lang w:val="es-CO"/>
            </w:rPr>
            <w:tab/>
            <w:t>Y 0%</w:t>
          </w:r>
          <w:r>
            <w:rPr>
              <w:sz w:val="22"/>
              <w:szCs w:val="22"/>
              <w:lang w:val="es-CO"/>
            </w:rPr>
            <w:tab/>
            <w:t>K 100%</w:t>
          </w:r>
        </w:p>
        <w:p w14:paraId="0527CF78" w14:textId="77777777" w:rsidR="00C530C7" w:rsidRDefault="00C530C7" w:rsidP="00C530C7">
          <w:pPr>
            <w:pStyle w:val="Default"/>
            <w:jc w:val="both"/>
            <w:rPr>
              <w:sz w:val="22"/>
              <w:szCs w:val="22"/>
              <w:lang w:val="es-CO"/>
            </w:rPr>
          </w:pPr>
        </w:p>
        <w:p w14:paraId="634EDAE0" w14:textId="77777777" w:rsidR="00C530C7" w:rsidRPr="00C530C7" w:rsidRDefault="00C530C7" w:rsidP="00C530C7">
          <w:pPr>
            <w:pStyle w:val="Default"/>
            <w:jc w:val="center"/>
            <w:rPr>
              <w:b/>
              <w:sz w:val="22"/>
              <w:szCs w:val="22"/>
            </w:rPr>
          </w:pPr>
          <w:r w:rsidRPr="00C530C7">
            <w:rPr>
              <w:b/>
              <w:sz w:val="22"/>
              <w:szCs w:val="22"/>
            </w:rPr>
            <w:t>Tipografía</w:t>
          </w:r>
        </w:p>
        <w:p w14:paraId="632FAAA0" w14:textId="77777777" w:rsidR="00C530C7" w:rsidRPr="00C530C7" w:rsidRDefault="00C530C7" w:rsidP="00C530C7">
          <w:pPr>
            <w:pStyle w:val="Default"/>
            <w:rPr>
              <w:sz w:val="22"/>
              <w:szCs w:val="22"/>
            </w:rPr>
          </w:pPr>
          <w:r w:rsidRPr="00C530C7">
            <w:rPr>
              <w:sz w:val="22"/>
              <w:szCs w:val="22"/>
            </w:rPr>
            <w:t>Century Gothic Bold</w:t>
          </w:r>
          <w:r>
            <w:rPr>
              <w:sz w:val="22"/>
              <w:szCs w:val="22"/>
            </w:rPr>
            <w:t xml:space="preserve"> (</w:t>
          </w:r>
          <w:r w:rsidRPr="00C530C7">
            <w:rPr>
              <w:rFonts w:ascii="Geometr415 Blk BT" w:hAnsi="Geometr415 Blk BT"/>
              <w:sz w:val="22"/>
              <w:szCs w:val="22"/>
            </w:rPr>
            <w:t>SOS</w:t>
          </w:r>
          <w:r>
            <w:rPr>
              <w:sz w:val="22"/>
              <w:szCs w:val="22"/>
            </w:rPr>
            <w:t>)</w:t>
          </w:r>
        </w:p>
        <w:p w14:paraId="36B1A181" w14:textId="77777777" w:rsidR="00C530C7" w:rsidRPr="00C530C7" w:rsidRDefault="00C530C7" w:rsidP="00C530C7">
          <w:pPr>
            <w:pStyle w:val="Default"/>
            <w:rPr>
              <w:sz w:val="22"/>
              <w:szCs w:val="22"/>
            </w:rPr>
          </w:pPr>
          <w:r w:rsidRPr="00C530C7">
            <w:rPr>
              <w:sz w:val="22"/>
              <w:szCs w:val="22"/>
            </w:rPr>
            <w:t>Geometr415 Blk BT Black</w:t>
          </w:r>
          <w:r>
            <w:rPr>
              <w:sz w:val="22"/>
              <w:szCs w:val="22"/>
            </w:rPr>
            <w:t xml:space="preserve"> (</w:t>
          </w:r>
          <w:r w:rsidRPr="00C530C7">
            <w:rPr>
              <w:rFonts w:asciiTheme="minorHAnsi" w:hAnsiTheme="minorHAnsi"/>
              <w:sz w:val="22"/>
              <w:szCs w:val="22"/>
            </w:rPr>
            <w:t>CICLISTAS</w:t>
          </w:r>
          <w:r>
            <w:rPr>
              <w:sz w:val="22"/>
              <w:szCs w:val="22"/>
            </w:rPr>
            <w:t>)</w:t>
          </w:r>
        </w:p>
        <w:p w14:paraId="578DA27C" w14:textId="77777777" w:rsidR="00C530C7" w:rsidRDefault="00C530C7" w:rsidP="00C530C7">
          <w:pPr>
            <w:pStyle w:val="Default"/>
            <w:jc w:val="both"/>
            <w:rPr>
              <w:sz w:val="22"/>
              <w:szCs w:val="22"/>
              <w:lang w:val="es-CO"/>
            </w:rPr>
          </w:pPr>
          <w:r w:rsidRPr="00031B7C">
            <w:rPr>
              <w:sz w:val="22"/>
              <w:szCs w:val="22"/>
              <w:lang w:val="es-CO"/>
            </w:rPr>
            <w:t>Felix Titling</w:t>
          </w:r>
          <w:r>
            <w:rPr>
              <w:sz w:val="22"/>
              <w:szCs w:val="22"/>
              <w:lang w:val="es-CO"/>
            </w:rPr>
            <w:t xml:space="preserve"> (</w:t>
          </w:r>
          <w:r>
            <w:rPr>
              <w:rFonts w:ascii="Felix Titling" w:hAnsi="Felix Titling"/>
              <w:sz w:val="22"/>
              <w:szCs w:val="22"/>
              <w:lang w:val="es-CO"/>
            </w:rPr>
            <w:t>PUNTOS</w:t>
          </w:r>
          <w:r>
            <w:rPr>
              <w:sz w:val="22"/>
              <w:szCs w:val="22"/>
              <w:lang w:val="es-CO"/>
            </w:rPr>
            <w:t>)</w:t>
          </w:r>
        </w:p>
        <w:p w14:paraId="6F9F59F8" w14:textId="77777777" w:rsidR="00C530C7" w:rsidRDefault="00384118" w:rsidP="00C530C7">
          <w:pPr>
            <w:pStyle w:val="Default"/>
            <w:rPr>
              <w:sz w:val="22"/>
              <w:szCs w:val="22"/>
              <w:lang w:val="es-CO"/>
            </w:rPr>
          </w:pPr>
          <w:r w:rsidRPr="009B04E4">
            <w:rPr>
              <w:rFonts w:ascii="Century Gothic" w:hAnsi="Century Gothic"/>
              <w:b/>
              <w:noProof/>
              <w:sz w:val="32"/>
            </w:rPr>
            <w:drawing>
              <wp:anchor distT="0" distB="0" distL="114300" distR="114300" simplePos="0" relativeHeight="251670528" behindDoc="0" locked="0" layoutInCell="1" allowOverlap="1" wp14:anchorId="2EE7E740" wp14:editId="119F3F05">
                <wp:simplePos x="0" y="0"/>
                <wp:positionH relativeFrom="column">
                  <wp:posOffset>2013661</wp:posOffset>
                </wp:positionH>
                <wp:positionV relativeFrom="paragraph">
                  <wp:posOffset>85725</wp:posOffset>
                </wp:positionV>
                <wp:extent cx="1815748" cy="1215390"/>
                <wp:effectExtent l="0" t="0" r="0" b="3810"/>
                <wp:wrapNone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S.O.S ciclistas Op6.1.2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5748" cy="12153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F4B60A6" w14:textId="77777777" w:rsidR="00384118" w:rsidRDefault="00384118" w:rsidP="00C530C7">
          <w:pPr>
            <w:pStyle w:val="Default"/>
            <w:rPr>
              <w:sz w:val="22"/>
              <w:szCs w:val="22"/>
              <w:lang w:val="es-CO"/>
            </w:rPr>
          </w:pPr>
        </w:p>
        <w:p w14:paraId="19C7AD54" w14:textId="77777777" w:rsidR="00384118" w:rsidRDefault="00384118" w:rsidP="00C530C7">
          <w:pPr>
            <w:pStyle w:val="Default"/>
            <w:rPr>
              <w:sz w:val="22"/>
              <w:szCs w:val="22"/>
              <w:lang w:val="es-CO"/>
            </w:rPr>
          </w:pPr>
        </w:p>
        <w:p w14:paraId="1C512E02" w14:textId="77777777" w:rsidR="00C530C7" w:rsidRDefault="00C530C7" w:rsidP="00C530C7">
          <w:pPr>
            <w:pStyle w:val="Default"/>
            <w:rPr>
              <w:sz w:val="22"/>
              <w:szCs w:val="22"/>
              <w:lang w:val="es-CO"/>
            </w:rPr>
          </w:pPr>
        </w:p>
        <w:p w14:paraId="715EC8EF" w14:textId="77777777" w:rsidR="00C530C7" w:rsidRDefault="00C530C7" w:rsidP="00C530C7">
          <w:pPr>
            <w:pStyle w:val="Default"/>
            <w:rPr>
              <w:sz w:val="22"/>
              <w:szCs w:val="22"/>
              <w:lang w:val="es-CO"/>
            </w:rPr>
          </w:pPr>
        </w:p>
        <w:p w14:paraId="5C4F5A3B" w14:textId="77777777" w:rsidR="00C530C7" w:rsidRPr="009B04E4" w:rsidRDefault="00C530C7" w:rsidP="00C530C7">
          <w:pPr>
            <w:pStyle w:val="Default"/>
            <w:rPr>
              <w:sz w:val="22"/>
              <w:szCs w:val="22"/>
              <w:lang w:val="es-CO"/>
            </w:rPr>
          </w:pPr>
        </w:p>
        <w:p w14:paraId="6B45685E" w14:textId="77777777" w:rsidR="00C530C7" w:rsidRDefault="00C530C7" w:rsidP="00C530C7">
          <w:pPr>
            <w:pStyle w:val="Default"/>
            <w:rPr>
              <w:b/>
              <w:bCs/>
              <w:sz w:val="22"/>
              <w:szCs w:val="22"/>
              <w:lang w:val="es-CO"/>
            </w:rPr>
          </w:pPr>
        </w:p>
        <w:p w14:paraId="60C1BD4E" w14:textId="77777777" w:rsidR="00384118" w:rsidRDefault="00384118" w:rsidP="00C530C7">
          <w:pPr>
            <w:pStyle w:val="Default"/>
            <w:rPr>
              <w:b/>
              <w:bCs/>
              <w:sz w:val="22"/>
              <w:szCs w:val="22"/>
              <w:lang w:val="es-CO"/>
            </w:rPr>
          </w:pPr>
        </w:p>
        <w:p w14:paraId="03884D8E" w14:textId="77777777" w:rsidR="00A07B9E" w:rsidRPr="00F343B7" w:rsidRDefault="00A07B9E" w:rsidP="00A07B9E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</w:p>
        <w:p w14:paraId="1F13E980" w14:textId="77777777" w:rsidR="00A07B9E" w:rsidRPr="00FE1BF6" w:rsidRDefault="00FC31E4" w:rsidP="00C530C7">
          <w:pPr>
            <w:pStyle w:val="Default"/>
            <w:numPr>
              <w:ilvl w:val="0"/>
              <w:numId w:val="12"/>
            </w:numPr>
            <w:jc w:val="both"/>
            <w:outlineLvl w:val="0"/>
            <w:rPr>
              <w:b/>
              <w:sz w:val="22"/>
              <w:szCs w:val="22"/>
              <w:lang w:val="es-CO"/>
            </w:rPr>
          </w:pPr>
          <w:bookmarkStart w:id="1" w:name="_Toc16603863"/>
          <w:r>
            <w:rPr>
              <w:b/>
              <w:sz w:val="22"/>
              <w:szCs w:val="22"/>
              <w:lang w:val="es-CO"/>
            </w:rPr>
            <w:t>Plataforma para el usuario</w:t>
          </w:r>
          <w:bookmarkEnd w:id="1"/>
        </w:p>
        <w:p w14:paraId="59F18DB8" w14:textId="77777777" w:rsidR="00FC31E4" w:rsidRDefault="00FC31E4" w:rsidP="00A07B9E">
          <w:pPr>
            <w:pStyle w:val="Default"/>
            <w:jc w:val="both"/>
            <w:rPr>
              <w:sz w:val="22"/>
              <w:szCs w:val="22"/>
              <w:lang w:val="es-CO"/>
            </w:rPr>
          </w:pPr>
        </w:p>
        <w:p w14:paraId="22D6AADB" w14:textId="77777777" w:rsidR="00EB262C" w:rsidRPr="00EB262C" w:rsidRDefault="00FC31E4" w:rsidP="00C530C7">
          <w:pPr>
            <w:pStyle w:val="Default"/>
            <w:numPr>
              <w:ilvl w:val="0"/>
              <w:numId w:val="24"/>
            </w:numPr>
            <w:jc w:val="both"/>
            <w:outlineLvl w:val="1"/>
            <w:rPr>
              <w:sz w:val="22"/>
              <w:szCs w:val="22"/>
              <w:lang w:val="es-CO"/>
            </w:rPr>
          </w:pPr>
          <w:bookmarkStart w:id="2" w:name="_Toc16603864"/>
          <w:r>
            <w:rPr>
              <w:sz w:val="22"/>
              <w:szCs w:val="22"/>
              <w:lang w:val="es-CO"/>
            </w:rPr>
            <w:t>Necesidades</w:t>
          </w:r>
          <w:bookmarkEnd w:id="2"/>
        </w:p>
        <w:p w14:paraId="20655353" w14:textId="77777777" w:rsidR="00EB262C" w:rsidRDefault="00EB262C" w:rsidP="00FC31E4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Identificación personal</w:t>
          </w:r>
        </w:p>
        <w:p w14:paraId="6A3A60BB" w14:textId="77777777" w:rsidR="00FC31E4" w:rsidRDefault="00FC31E4" w:rsidP="00FC31E4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Ubicación en tiempo real</w:t>
          </w:r>
        </w:p>
        <w:p w14:paraId="5C9DCE02" w14:textId="77777777" w:rsidR="00FC31E4" w:rsidRDefault="00EB262C" w:rsidP="00FC31E4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Posibilidad de enviar audios y fotografías</w:t>
          </w:r>
        </w:p>
        <w:p w14:paraId="2CF50808" w14:textId="77777777" w:rsidR="00EB262C" w:rsidRDefault="00EB262C" w:rsidP="00EB262C">
          <w:pPr>
            <w:pStyle w:val="Default"/>
            <w:jc w:val="both"/>
            <w:rPr>
              <w:sz w:val="22"/>
              <w:szCs w:val="22"/>
              <w:lang w:val="es-CO"/>
            </w:rPr>
          </w:pPr>
        </w:p>
        <w:p w14:paraId="4F41E48F" w14:textId="77777777" w:rsidR="00EB262C" w:rsidRDefault="00EB262C" w:rsidP="00FC31E4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</w:p>
        <w:p w14:paraId="2DEA30FF" w14:textId="77777777" w:rsidR="00EB262C" w:rsidRDefault="00EB262C" w:rsidP="00C530C7">
          <w:pPr>
            <w:pStyle w:val="Default"/>
            <w:numPr>
              <w:ilvl w:val="0"/>
              <w:numId w:val="24"/>
            </w:numPr>
            <w:jc w:val="both"/>
            <w:outlineLvl w:val="1"/>
            <w:rPr>
              <w:sz w:val="22"/>
              <w:szCs w:val="22"/>
              <w:lang w:val="es-CO"/>
            </w:rPr>
          </w:pPr>
          <w:bookmarkStart w:id="3" w:name="_Toc16603865"/>
          <w:r>
            <w:rPr>
              <w:sz w:val="22"/>
              <w:szCs w:val="22"/>
              <w:lang w:val="es-CO"/>
            </w:rPr>
            <w:t>Vinculación</w:t>
          </w:r>
          <w:bookmarkEnd w:id="3"/>
        </w:p>
        <w:p w14:paraId="0C666175" w14:textId="77777777" w:rsidR="00EB262C" w:rsidRDefault="00580B93" w:rsidP="00EB262C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 xml:space="preserve">Los usuarios para </w:t>
          </w:r>
          <w:r w:rsidR="002133A1">
            <w:rPr>
              <w:sz w:val="22"/>
              <w:szCs w:val="22"/>
              <w:lang w:val="es-CO"/>
            </w:rPr>
            <w:t>registrarse</w:t>
          </w:r>
          <w:r>
            <w:rPr>
              <w:sz w:val="22"/>
              <w:szCs w:val="22"/>
              <w:lang w:val="es-CO"/>
            </w:rPr>
            <w:t xml:space="preserve"> deben ingresar su nombre, número de celular y correo electrónico.</w:t>
          </w:r>
        </w:p>
        <w:p w14:paraId="4EB58F88" w14:textId="77777777" w:rsidR="00580B93" w:rsidRDefault="00580B93" w:rsidP="00EB262C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</w:p>
        <w:p w14:paraId="26503FEE" w14:textId="77777777" w:rsidR="00580B93" w:rsidRDefault="00580B93" w:rsidP="00EB262C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No debe ser necesario iniciar sesión cada vez que se vaya a usar la aplicación.</w:t>
          </w:r>
        </w:p>
        <w:p w14:paraId="6AD11CC6" w14:textId="7349CB51" w:rsidR="003E2FEC" w:rsidRDefault="003E2FEC" w:rsidP="00EB262C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</w:p>
        <w:p w14:paraId="7109D823" w14:textId="1372A5D1" w:rsidR="003E2FEC" w:rsidRDefault="003E2FEC" w:rsidP="00EB262C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 xml:space="preserve">No hay más de </w:t>
          </w:r>
          <w:r w:rsidR="00962116">
            <w:rPr>
              <w:sz w:val="22"/>
              <w:szCs w:val="22"/>
              <w:lang w:val="es-CO"/>
            </w:rPr>
            <w:t>5</w:t>
          </w:r>
          <w:bookmarkStart w:id="4" w:name="_GoBack"/>
          <w:bookmarkEnd w:id="4"/>
          <w:r>
            <w:rPr>
              <w:sz w:val="22"/>
              <w:szCs w:val="22"/>
              <w:lang w:val="es-CO"/>
            </w:rPr>
            <w:t xml:space="preserve"> solicitudes de gestión al mismo tiempo</w:t>
          </w:r>
        </w:p>
        <w:p w14:paraId="4FCE5758" w14:textId="4D3FDB52" w:rsidR="003E2FEC" w:rsidRDefault="003E2FEC" w:rsidP="0094327F">
          <w:pPr>
            <w:pStyle w:val="Default"/>
            <w:ind w:left="2160" w:hanging="1440"/>
            <w:jc w:val="both"/>
            <w:rPr>
              <w:sz w:val="22"/>
              <w:szCs w:val="22"/>
              <w:lang w:val="es-CO"/>
            </w:rPr>
          </w:pPr>
        </w:p>
        <w:p w14:paraId="01D7FD8A" w14:textId="77777777" w:rsidR="00124574" w:rsidRDefault="00124574" w:rsidP="00124574">
          <w:pPr>
            <w:pStyle w:val="Default"/>
            <w:numPr>
              <w:ilvl w:val="0"/>
              <w:numId w:val="24"/>
            </w:numPr>
            <w:jc w:val="both"/>
            <w:outlineLvl w:val="1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Estructura (Módulos o botones diferentes)</w:t>
          </w:r>
        </w:p>
        <w:p w14:paraId="56264AC2" w14:textId="77777777" w:rsidR="00562F8B" w:rsidRPr="00562F8B" w:rsidRDefault="00562F8B" w:rsidP="00EB262C">
          <w:pPr>
            <w:pStyle w:val="Default"/>
            <w:ind w:left="720"/>
            <w:jc w:val="both"/>
            <w:rPr>
              <w:b/>
              <w:sz w:val="22"/>
              <w:szCs w:val="22"/>
              <w:lang w:val="es-CO"/>
            </w:rPr>
          </w:pPr>
        </w:p>
        <w:p w14:paraId="160ED417" w14:textId="77777777" w:rsidR="00EB262C" w:rsidRDefault="00580B93" w:rsidP="00C530C7">
          <w:pPr>
            <w:pStyle w:val="Default"/>
            <w:numPr>
              <w:ilvl w:val="0"/>
              <w:numId w:val="29"/>
            </w:numPr>
            <w:jc w:val="both"/>
            <w:outlineLvl w:val="2"/>
            <w:rPr>
              <w:b/>
              <w:i/>
              <w:sz w:val="22"/>
              <w:szCs w:val="22"/>
              <w:lang w:val="es-CO"/>
            </w:rPr>
          </w:pPr>
          <w:bookmarkStart w:id="5" w:name="_Toc16603867"/>
          <w:r w:rsidRPr="00562F8B">
            <w:rPr>
              <w:b/>
              <w:i/>
              <w:sz w:val="22"/>
              <w:szCs w:val="22"/>
              <w:lang w:val="es-CO"/>
            </w:rPr>
            <w:t>Reporte</w:t>
          </w:r>
          <w:r w:rsidR="00562F8B" w:rsidRPr="00562F8B">
            <w:rPr>
              <w:b/>
              <w:i/>
              <w:sz w:val="22"/>
              <w:szCs w:val="22"/>
              <w:lang w:val="es-CO"/>
            </w:rPr>
            <w:t xml:space="preserve"> de incidente en el momento</w:t>
          </w:r>
          <w:bookmarkEnd w:id="5"/>
        </w:p>
        <w:p w14:paraId="51EB3824" w14:textId="77777777" w:rsidR="00562F8B" w:rsidRPr="00562F8B" w:rsidRDefault="00562F8B" w:rsidP="00562F8B">
          <w:pPr>
            <w:pStyle w:val="Default"/>
            <w:ind w:left="1080"/>
            <w:jc w:val="both"/>
            <w:rPr>
              <w:b/>
              <w:i/>
              <w:sz w:val="22"/>
              <w:szCs w:val="22"/>
              <w:lang w:val="es-CO"/>
            </w:rPr>
          </w:pPr>
        </w:p>
        <w:p w14:paraId="47D5A959" w14:textId="77777777" w:rsidR="00EB262C" w:rsidRDefault="00580B93" w:rsidP="00580B93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En la ventana principal debe haber</w:t>
          </w:r>
          <w:r w:rsidR="002133A1">
            <w:rPr>
              <w:sz w:val="22"/>
              <w:szCs w:val="22"/>
              <w:lang w:val="es-CO"/>
            </w:rPr>
            <w:t xml:space="preserve"> un botón para reportar un caso, se debe solicitar confirmación de la información ingresada antes de generar el reporte, (esto para evitar reportes accidentales)</w:t>
          </w:r>
        </w:p>
        <w:p w14:paraId="6ACEA73A" w14:textId="77777777" w:rsidR="00562F8B" w:rsidRDefault="00562F8B" w:rsidP="00580B93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</w:p>
        <w:p w14:paraId="14F24B7E" w14:textId="77777777" w:rsidR="002133A1" w:rsidRDefault="00580B93" w:rsidP="00580B93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 xml:space="preserve">Se solicitará </w:t>
          </w:r>
          <w:r w:rsidR="002133A1">
            <w:rPr>
              <w:sz w:val="22"/>
              <w:szCs w:val="22"/>
              <w:lang w:val="es-CO"/>
            </w:rPr>
            <w:t>obligatoriamente</w:t>
          </w:r>
          <w:r w:rsidR="00562F8B">
            <w:rPr>
              <w:sz w:val="22"/>
              <w:szCs w:val="22"/>
              <w:lang w:val="es-CO"/>
            </w:rPr>
            <w:t xml:space="preserve"> (botones grandes para seleccionar la opción adecuada)</w:t>
          </w:r>
        </w:p>
        <w:p w14:paraId="2E46D826" w14:textId="77777777" w:rsidR="007B3511" w:rsidRDefault="007B3511" w:rsidP="00580B93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</w:p>
        <w:p w14:paraId="6EDEE632" w14:textId="77777777" w:rsidR="00C743BC" w:rsidRDefault="00C743BC" w:rsidP="00580B93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</w:p>
        <w:p w14:paraId="7831F56F" w14:textId="77777777" w:rsidR="007B3511" w:rsidRDefault="007B3511" w:rsidP="00C530C7">
          <w:pPr>
            <w:pStyle w:val="Default"/>
            <w:ind w:left="720"/>
            <w:jc w:val="both"/>
            <w:outlineLvl w:val="2"/>
            <w:rPr>
              <w:b/>
              <w:sz w:val="22"/>
              <w:szCs w:val="22"/>
              <w:lang w:val="es-CO"/>
            </w:rPr>
          </w:pPr>
          <w:bookmarkStart w:id="6" w:name="_Toc16603868"/>
          <w:r>
            <w:rPr>
              <w:b/>
              <w:sz w:val="22"/>
              <w:szCs w:val="22"/>
              <w:lang w:val="es-CO"/>
            </w:rPr>
            <w:t>¿Hay personas lesionadas?</w:t>
          </w:r>
          <w:r w:rsidR="004E4BB0">
            <w:rPr>
              <w:b/>
              <w:sz w:val="22"/>
              <w:szCs w:val="22"/>
              <w:lang w:val="es-CO"/>
            </w:rPr>
            <w:t xml:space="preserve"> - SI</w:t>
          </w:r>
          <w:bookmarkEnd w:id="6"/>
        </w:p>
        <w:p w14:paraId="2FA1AB78" w14:textId="77777777" w:rsidR="007B3511" w:rsidRPr="007B3511" w:rsidRDefault="007B3511" w:rsidP="00580B93">
          <w:pPr>
            <w:pStyle w:val="Default"/>
            <w:ind w:left="720"/>
            <w:jc w:val="both"/>
            <w:rPr>
              <w:b/>
              <w:sz w:val="22"/>
              <w:szCs w:val="22"/>
              <w:lang w:val="es-CO"/>
            </w:rPr>
          </w:pPr>
        </w:p>
        <w:p w14:paraId="683BF614" w14:textId="77777777" w:rsidR="002133A1" w:rsidRDefault="002133A1" w:rsidP="002133A1">
          <w:pPr>
            <w:pStyle w:val="Default"/>
            <w:numPr>
              <w:ilvl w:val="0"/>
              <w:numId w:val="25"/>
            </w:numPr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¿Estás en el punto del incidente?</w:t>
          </w:r>
        </w:p>
        <w:p w14:paraId="5F5C5526" w14:textId="77777777" w:rsidR="002133A1" w:rsidRDefault="002133A1" w:rsidP="002133A1">
          <w:pPr>
            <w:pStyle w:val="Default"/>
            <w:numPr>
              <w:ilvl w:val="0"/>
              <w:numId w:val="25"/>
            </w:numPr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U</w:t>
          </w:r>
          <w:r w:rsidR="00580B93">
            <w:rPr>
              <w:sz w:val="22"/>
              <w:szCs w:val="22"/>
              <w:lang w:val="es-CO"/>
            </w:rPr>
            <w:t>bicación actual por el</w:t>
          </w:r>
          <w:r>
            <w:rPr>
              <w:sz w:val="22"/>
              <w:szCs w:val="22"/>
              <w:lang w:val="es-CO"/>
            </w:rPr>
            <w:t xml:space="preserve"> gps del celular</w:t>
          </w:r>
        </w:p>
        <w:p w14:paraId="743B849E" w14:textId="77777777" w:rsidR="002133A1" w:rsidRDefault="002133A1" w:rsidP="002133A1">
          <w:pPr>
            <w:pStyle w:val="Default"/>
            <w:numPr>
              <w:ilvl w:val="0"/>
              <w:numId w:val="25"/>
            </w:numPr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¿Cuántos lesionados hay?</w:t>
          </w:r>
        </w:p>
        <w:p w14:paraId="2A5B9E3B" w14:textId="77777777" w:rsidR="002133A1" w:rsidRDefault="002133A1" w:rsidP="002133A1">
          <w:pPr>
            <w:pStyle w:val="Default"/>
            <w:numPr>
              <w:ilvl w:val="0"/>
              <w:numId w:val="25"/>
            </w:numPr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¿Alguien está atrapado en un vehículo?</w:t>
          </w:r>
        </w:p>
        <w:p w14:paraId="17D20897" w14:textId="77777777" w:rsidR="002133A1" w:rsidRDefault="002133A1" w:rsidP="002133A1">
          <w:pPr>
            <w:pStyle w:val="Default"/>
            <w:numPr>
              <w:ilvl w:val="0"/>
              <w:numId w:val="25"/>
            </w:numPr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¿Alguien está inconsciente o sangrando abundantemente?</w:t>
          </w:r>
        </w:p>
        <w:p w14:paraId="6FA04372" w14:textId="77777777" w:rsidR="002133A1" w:rsidRDefault="002133A1" w:rsidP="002133A1">
          <w:pPr>
            <w:pStyle w:val="Default"/>
            <w:numPr>
              <w:ilvl w:val="0"/>
              <w:numId w:val="25"/>
            </w:numPr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Seleccionar los actores viales involucrados</w:t>
          </w:r>
        </w:p>
        <w:p w14:paraId="72486E43" w14:textId="77777777" w:rsidR="00580B93" w:rsidRDefault="002133A1" w:rsidP="00580B93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Opcionalmente fotografías y audio describiendo la situación.</w:t>
          </w:r>
        </w:p>
        <w:p w14:paraId="5FBAF84C" w14:textId="77777777" w:rsidR="00580B93" w:rsidRDefault="00580B93" w:rsidP="00580B93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</w:p>
        <w:p w14:paraId="22D47479" w14:textId="77777777" w:rsidR="002133A1" w:rsidRDefault="002133A1" w:rsidP="00580B93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En caso de que quien reporte no esté en el punto se solicitará</w:t>
          </w:r>
        </w:p>
        <w:p w14:paraId="4B84F8E8" w14:textId="77777777" w:rsidR="002133A1" w:rsidRDefault="002133A1" w:rsidP="00580B93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</w:p>
        <w:p w14:paraId="474DC9E7" w14:textId="77777777" w:rsidR="002133A1" w:rsidRDefault="002133A1" w:rsidP="002133A1">
          <w:pPr>
            <w:pStyle w:val="Default"/>
            <w:numPr>
              <w:ilvl w:val="0"/>
              <w:numId w:val="26"/>
            </w:numPr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Un número de teléfono de la persona que está en el punto para hacer una llamada de verificación de veracidad.</w:t>
          </w:r>
        </w:p>
        <w:p w14:paraId="0E4772CB" w14:textId="77777777" w:rsidR="002133A1" w:rsidRPr="00C530C7" w:rsidRDefault="002133A1" w:rsidP="002133A1">
          <w:pPr>
            <w:pStyle w:val="Default"/>
            <w:numPr>
              <w:ilvl w:val="0"/>
              <w:numId w:val="26"/>
            </w:numPr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Dirección del incidente</w:t>
          </w:r>
        </w:p>
        <w:p w14:paraId="660BA159" w14:textId="77777777" w:rsidR="002133A1" w:rsidRDefault="002133A1" w:rsidP="002133A1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</w:p>
        <w:p w14:paraId="6739B7BC" w14:textId="77777777" w:rsidR="00A07B9E" w:rsidRDefault="002133A1" w:rsidP="002133A1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Una vez generado el reporte se generará un mensaje con “Se ha iniciado la gestión de la</w:t>
          </w:r>
          <w:r w:rsidR="002D7AF7">
            <w:rPr>
              <w:sz w:val="22"/>
              <w:szCs w:val="22"/>
              <w:lang w:val="es-CO"/>
            </w:rPr>
            <w:t>s</w:t>
          </w:r>
          <w:r>
            <w:rPr>
              <w:sz w:val="22"/>
              <w:szCs w:val="22"/>
              <w:lang w:val="es-CO"/>
            </w:rPr>
            <w:t xml:space="preserve"> unidades solicitadas</w:t>
          </w:r>
          <w:r w:rsidR="00AA0CA4">
            <w:rPr>
              <w:sz w:val="22"/>
              <w:szCs w:val="22"/>
              <w:lang w:val="es-CO"/>
            </w:rPr>
            <w:t>, un administrador de S.O.S Ciclistas se contactará contigo en un momento.</w:t>
          </w:r>
        </w:p>
        <w:p w14:paraId="2C4A906C" w14:textId="77777777" w:rsidR="00AA0CA4" w:rsidRDefault="00AA0CA4" w:rsidP="002133A1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</w:p>
        <w:p w14:paraId="43935301" w14:textId="77777777" w:rsidR="00AA0CA4" w:rsidRDefault="00AA0CA4" w:rsidP="00AA0CA4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Aparecerá una ventana con indicaciones generales</w:t>
          </w:r>
        </w:p>
        <w:p w14:paraId="05E42A0E" w14:textId="77777777" w:rsidR="00AA0CA4" w:rsidRDefault="00AA0CA4" w:rsidP="00AA0CA4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</w:p>
        <w:p w14:paraId="1D2E02A7" w14:textId="77777777" w:rsidR="00AA0CA4" w:rsidRDefault="00AA0CA4" w:rsidP="00AA0CA4">
          <w:pPr>
            <w:pStyle w:val="Default"/>
            <w:numPr>
              <w:ilvl w:val="0"/>
              <w:numId w:val="27"/>
            </w:numPr>
            <w:ind w:left="993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No muevas a las personas lesionadas</w:t>
          </w:r>
        </w:p>
        <w:p w14:paraId="0928708D" w14:textId="77777777" w:rsidR="00AA0CA4" w:rsidRDefault="00AA0CA4" w:rsidP="00AA0CA4">
          <w:pPr>
            <w:pStyle w:val="Default"/>
            <w:numPr>
              <w:ilvl w:val="0"/>
              <w:numId w:val="27"/>
            </w:numPr>
            <w:ind w:left="993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No retires cascos</w:t>
          </w:r>
        </w:p>
        <w:p w14:paraId="6F728751" w14:textId="77777777" w:rsidR="00451658" w:rsidRDefault="00451658" w:rsidP="00AA0CA4">
          <w:pPr>
            <w:pStyle w:val="Default"/>
            <w:numPr>
              <w:ilvl w:val="0"/>
              <w:numId w:val="27"/>
            </w:numPr>
            <w:ind w:left="993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No se puede hacer conciliación si hay alguna lesión</w:t>
          </w:r>
          <w:r w:rsidR="002D7AF7">
            <w:rPr>
              <w:sz w:val="22"/>
              <w:szCs w:val="22"/>
              <w:lang w:val="es-CO"/>
            </w:rPr>
            <w:t xml:space="preserve"> o dolor</w:t>
          </w:r>
        </w:p>
        <w:p w14:paraId="17BE342D" w14:textId="77777777" w:rsidR="00AA0CA4" w:rsidRDefault="00AA0CA4" w:rsidP="00AA0CA4">
          <w:pPr>
            <w:pStyle w:val="Default"/>
            <w:numPr>
              <w:ilvl w:val="0"/>
              <w:numId w:val="27"/>
            </w:numPr>
            <w:ind w:left="993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Cuida las pertenencias de los lesionados</w:t>
          </w:r>
        </w:p>
        <w:p w14:paraId="76E45EA9" w14:textId="77777777" w:rsidR="007B3511" w:rsidRDefault="007B3511" w:rsidP="00AA0CA4">
          <w:pPr>
            <w:pStyle w:val="Default"/>
            <w:numPr>
              <w:ilvl w:val="0"/>
              <w:numId w:val="27"/>
            </w:numPr>
            <w:ind w:left="993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Los vehículos no pueden moverse hasta que llegue policía de tránsito</w:t>
          </w:r>
        </w:p>
        <w:p w14:paraId="32108211" w14:textId="77777777" w:rsidR="00AA0CA4" w:rsidRDefault="00AA0CA4" w:rsidP="00AA0CA4">
          <w:pPr>
            <w:pStyle w:val="Default"/>
            <w:numPr>
              <w:ilvl w:val="0"/>
              <w:numId w:val="27"/>
            </w:numPr>
            <w:ind w:left="993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Solicita un número de teléfono de familiar para informar.</w:t>
          </w:r>
        </w:p>
        <w:p w14:paraId="3E5A85A4" w14:textId="77777777" w:rsidR="009C2FC7" w:rsidRDefault="009C2FC7" w:rsidP="00AA0CA4">
          <w:pPr>
            <w:pStyle w:val="Default"/>
            <w:numPr>
              <w:ilvl w:val="0"/>
              <w:numId w:val="27"/>
            </w:numPr>
            <w:ind w:left="993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Policía de tránsito debe inmovilizar todos los vehículos implicados (Esto no genera costo)</w:t>
          </w:r>
        </w:p>
        <w:p w14:paraId="31C5B8A6" w14:textId="77777777" w:rsidR="00AA0CA4" w:rsidRDefault="00AA0CA4" w:rsidP="002133A1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</w:p>
        <w:p w14:paraId="09498A81" w14:textId="77777777" w:rsidR="00AA0CA4" w:rsidRDefault="00761B4B" w:rsidP="002133A1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 xml:space="preserve">Se activará un botón para indicar </w:t>
          </w:r>
          <w:r w:rsidR="00451658">
            <w:rPr>
              <w:sz w:val="22"/>
              <w:szCs w:val="22"/>
              <w:lang w:val="es-CO"/>
            </w:rPr>
            <w:t xml:space="preserve">llegada de </w:t>
          </w:r>
          <w:r>
            <w:rPr>
              <w:sz w:val="22"/>
              <w:szCs w:val="22"/>
              <w:lang w:val="es-CO"/>
            </w:rPr>
            <w:t xml:space="preserve">las unidades </w:t>
          </w:r>
          <w:r w:rsidR="00451658">
            <w:rPr>
              <w:sz w:val="22"/>
              <w:szCs w:val="22"/>
              <w:lang w:val="es-CO"/>
            </w:rPr>
            <w:t>(incluyendo registro fotográfico</w:t>
          </w:r>
          <w:r w:rsidR="002D7AF7">
            <w:rPr>
              <w:sz w:val="22"/>
              <w:szCs w:val="22"/>
              <w:lang w:val="es-CO"/>
            </w:rPr>
            <w:t xml:space="preserve"> y/o número SDS</w:t>
          </w:r>
          <w:r w:rsidR="00451658">
            <w:rPr>
              <w:sz w:val="22"/>
              <w:szCs w:val="22"/>
              <w:lang w:val="es-CO"/>
            </w:rPr>
            <w:t xml:space="preserve">) </w:t>
          </w:r>
          <w:r>
            <w:rPr>
              <w:sz w:val="22"/>
              <w:szCs w:val="22"/>
              <w:lang w:val="es-CO"/>
            </w:rPr>
            <w:t>o que se cancela la solicitud (Se debe indicar el motivo)</w:t>
          </w:r>
        </w:p>
        <w:p w14:paraId="6553344D" w14:textId="77777777" w:rsidR="00761B4B" w:rsidRDefault="00761B4B" w:rsidP="002133A1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</w:p>
        <w:p w14:paraId="440A6C14" w14:textId="77777777" w:rsidR="00562F8B" w:rsidRDefault="00AA0CA4" w:rsidP="00810328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 xml:space="preserve">Se iniciará una ventana de chat para que el administrador pueda dar indicaciones adicionales de </w:t>
          </w:r>
          <w:r w:rsidR="00761B4B">
            <w:rPr>
              <w:sz w:val="22"/>
              <w:szCs w:val="22"/>
              <w:lang w:val="es-CO"/>
            </w:rPr>
            <w:t>aseguramiento de la escena y el paciente</w:t>
          </w:r>
          <w:r w:rsidR="002D7AF7">
            <w:rPr>
              <w:sz w:val="22"/>
              <w:szCs w:val="22"/>
              <w:lang w:val="es-CO"/>
            </w:rPr>
            <w:t xml:space="preserve"> con imágenes de apoyo tipo infografía</w:t>
          </w:r>
          <w:r w:rsidR="00761B4B">
            <w:rPr>
              <w:sz w:val="22"/>
              <w:szCs w:val="22"/>
              <w:lang w:val="es-CO"/>
            </w:rPr>
            <w:t>. (Protocolo pendiente)</w:t>
          </w:r>
          <w:r w:rsidR="00562F8B">
            <w:rPr>
              <w:sz w:val="22"/>
              <w:szCs w:val="22"/>
              <w:lang w:val="es-CO"/>
            </w:rPr>
            <w:t>.</w:t>
          </w:r>
        </w:p>
        <w:p w14:paraId="5EE109A4" w14:textId="77777777" w:rsidR="00810328" w:rsidRDefault="00810328" w:rsidP="002133A1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</w:p>
        <w:p w14:paraId="7A3BB244" w14:textId="77777777" w:rsidR="004E4BB0" w:rsidRDefault="004E4BB0" w:rsidP="00C530C7">
          <w:pPr>
            <w:pStyle w:val="Default"/>
            <w:ind w:left="720"/>
            <w:jc w:val="both"/>
            <w:outlineLvl w:val="2"/>
            <w:rPr>
              <w:b/>
              <w:sz w:val="22"/>
              <w:szCs w:val="22"/>
              <w:lang w:val="es-CO"/>
            </w:rPr>
          </w:pPr>
          <w:bookmarkStart w:id="7" w:name="_Toc16603869"/>
          <w:r>
            <w:rPr>
              <w:b/>
              <w:sz w:val="22"/>
              <w:szCs w:val="22"/>
              <w:lang w:val="es-CO"/>
            </w:rPr>
            <w:t>¿Hay personas lesionadas? - NO</w:t>
          </w:r>
          <w:bookmarkEnd w:id="7"/>
        </w:p>
        <w:p w14:paraId="5F32C4CD" w14:textId="77777777" w:rsidR="004E4BB0" w:rsidRPr="007B3511" w:rsidRDefault="004E4BB0" w:rsidP="004E4BB0">
          <w:pPr>
            <w:pStyle w:val="Default"/>
            <w:ind w:left="720"/>
            <w:jc w:val="both"/>
            <w:rPr>
              <w:b/>
              <w:sz w:val="22"/>
              <w:szCs w:val="22"/>
              <w:lang w:val="es-CO"/>
            </w:rPr>
          </w:pPr>
        </w:p>
        <w:p w14:paraId="39B4CE1B" w14:textId="77777777" w:rsidR="004E4BB0" w:rsidRDefault="004E4BB0" w:rsidP="004E4BB0">
          <w:pPr>
            <w:pStyle w:val="Default"/>
            <w:numPr>
              <w:ilvl w:val="0"/>
              <w:numId w:val="31"/>
            </w:numPr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¿Estás en el punto del incidente?</w:t>
          </w:r>
        </w:p>
        <w:p w14:paraId="6853AF48" w14:textId="77777777" w:rsidR="004E4BB0" w:rsidRDefault="004E4BB0" w:rsidP="004E4BB0">
          <w:pPr>
            <w:pStyle w:val="Default"/>
            <w:numPr>
              <w:ilvl w:val="0"/>
              <w:numId w:val="31"/>
            </w:numPr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 xml:space="preserve">Ubicación actual por el </w:t>
          </w:r>
          <w:r w:rsidR="0056510D">
            <w:rPr>
              <w:sz w:val="22"/>
              <w:szCs w:val="22"/>
              <w:lang w:val="es-CO"/>
            </w:rPr>
            <w:t>GPS</w:t>
          </w:r>
          <w:r>
            <w:rPr>
              <w:sz w:val="22"/>
              <w:szCs w:val="22"/>
              <w:lang w:val="es-CO"/>
            </w:rPr>
            <w:t xml:space="preserve"> del celular</w:t>
          </w:r>
        </w:p>
        <w:p w14:paraId="6D785650" w14:textId="77777777" w:rsidR="004E4BB0" w:rsidRDefault="004E4BB0" w:rsidP="004E4BB0">
          <w:pPr>
            <w:pStyle w:val="Default"/>
            <w:numPr>
              <w:ilvl w:val="0"/>
              <w:numId w:val="31"/>
            </w:numPr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Seleccionar los actores viales involucrados</w:t>
          </w:r>
        </w:p>
        <w:p w14:paraId="3C943040" w14:textId="77777777" w:rsidR="004E4BB0" w:rsidRDefault="004E4BB0" w:rsidP="004E4BB0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Opcionalmente fotografías y audio describiendo la situación.</w:t>
          </w:r>
        </w:p>
        <w:p w14:paraId="1C0BE463" w14:textId="77777777" w:rsidR="004E4BB0" w:rsidRDefault="004E4BB0" w:rsidP="004E4BB0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</w:p>
        <w:p w14:paraId="0F457B57" w14:textId="77777777" w:rsidR="004E4BB0" w:rsidRDefault="004E4BB0" w:rsidP="004E4BB0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En caso de que quien reporte no esté en el punto se solicitará</w:t>
          </w:r>
        </w:p>
        <w:p w14:paraId="7799761E" w14:textId="77777777" w:rsidR="004E4BB0" w:rsidRDefault="004E4BB0" w:rsidP="004E4BB0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</w:p>
        <w:p w14:paraId="555561F8" w14:textId="77777777" w:rsidR="004E4BB0" w:rsidRDefault="004E4BB0" w:rsidP="004E4BB0">
          <w:pPr>
            <w:pStyle w:val="Default"/>
            <w:numPr>
              <w:ilvl w:val="0"/>
              <w:numId w:val="32"/>
            </w:numPr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lastRenderedPageBreak/>
            <w:t>Un número de teléfono de la persona que está en el punto para hacer una llamada de verificación de veracidad.</w:t>
          </w:r>
        </w:p>
        <w:p w14:paraId="479C57B6" w14:textId="77777777" w:rsidR="004E4BB0" w:rsidRPr="00C530C7" w:rsidRDefault="004E4BB0" w:rsidP="004E4BB0">
          <w:pPr>
            <w:pStyle w:val="Default"/>
            <w:numPr>
              <w:ilvl w:val="0"/>
              <w:numId w:val="32"/>
            </w:numPr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Dirección del incidente</w:t>
          </w:r>
        </w:p>
        <w:p w14:paraId="53DDBB2E" w14:textId="77777777" w:rsidR="004E4BB0" w:rsidRDefault="004E4BB0" w:rsidP="004E4BB0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</w:p>
        <w:p w14:paraId="7C62BA49" w14:textId="77777777" w:rsidR="004E4BB0" w:rsidRDefault="004E4BB0" w:rsidP="004E4BB0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Una vez generado el reporte se generará un mensaje con “Se ha iniciado la gestión de las unidades solicitadas, un administrador de S.O.S Ciclistas se contactará contigo en un momento.</w:t>
          </w:r>
        </w:p>
        <w:p w14:paraId="729175E8" w14:textId="77777777" w:rsidR="004E4BB0" w:rsidRDefault="004E4BB0" w:rsidP="004E4BB0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</w:p>
        <w:p w14:paraId="51653AFE" w14:textId="77777777" w:rsidR="004E4BB0" w:rsidRDefault="004E4BB0" w:rsidP="004E4BB0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Aparecerá una ventana con indicaciones generales</w:t>
          </w:r>
        </w:p>
        <w:p w14:paraId="339509E6" w14:textId="77777777" w:rsidR="004E4BB0" w:rsidRDefault="004E4BB0" w:rsidP="004E4BB0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</w:p>
        <w:p w14:paraId="77A99E68" w14:textId="77777777" w:rsidR="004E4BB0" w:rsidRDefault="004E4BB0" w:rsidP="004E4BB0">
          <w:pPr>
            <w:pStyle w:val="Default"/>
            <w:numPr>
              <w:ilvl w:val="0"/>
              <w:numId w:val="33"/>
            </w:numPr>
            <w:ind w:left="993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No se puede hacer conciliación si hay alguna lesión o dolor</w:t>
          </w:r>
        </w:p>
        <w:p w14:paraId="412F0487" w14:textId="77777777" w:rsidR="004E4BB0" w:rsidRDefault="00DB19D6" w:rsidP="004E4BB0">
          <w:pPr>
            <w:pStyle w:val="Default"/>
            <w:numPr>
              <w:ilvl w:val="0"/>
              <w:numId w:val="33"/>
            </w:numPr>
            <w:ind w:left="993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Evalúa los daños que sufrieron los vehículos, los conductores debe</w:t>
          </w:r>
          <w:r w:rsidR="00DD55D0">
            <w:rPr>
              <w:sz w:val="22"/>
              <w:szCs w:val="22"/>
              <w:lang w:val="es-CO"/>
            </w:rPr>
            <w:t>n</w:t>
          </w:r>
          <w:r>
            <w:rPr>
              <w:sz w:val="22"/>
              <w:szCs w:val="22"/>
              <w:lang w:val="es-CO"/>
            </w:rPr>
            <w:t xml:space="preserve"> cuantificar y negociar el pago de los arreglos</w:t>
          </w:r>
          <w:r w:rsidR="00DD55D0">
            <w:rPr>
              <w:sz w:val="22"/>
              <w:szCs w:val="22"/>
              <w:lang w:val="es-CO"/>
            </w:rPr>
            <w:t xml:space="preserve"> (Se debe verificar el protocolo)</w:t>
          </w:r>
        </w:p>
        <w:p w14:paraId="43CD758D" w14:textId="77777777" w:rsidR="00DD55D0" w:rsidRDefault="00DD55D0" w:rsidP="004E4BB0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</w:p>
        <w:p w14:paraId="3C237924" w14:textId="77777777" w:rsidR="004E4BB0" w:rsidRDefault="004E4BB0" w:rsidP="004E4BB0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Se activará un botón para indicar llegada de las unidades (incluyendo registro fotográfico y/o número) o que se cancela la solicitud (Se debe indicar el motivo)</w:t>
          </w:r>
        </w:p>
        <w:p w14:paraId="37EB2887" w14:textId="77777777" w:rsidR="004E4BB0" w:rsidRDefault="004E4BB0" w:rsidP="004E4BB0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</w:p>
        <w:p w14:paraId="537EA3B3" w14:textId="77777777" w:rsidR="004E4BB0" w:rsidRDefault="004E4BB0" w:rsidP="004E4BB0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Se iniciará una ventana de chat para que el administrador pueda dar indicaciones adicionales de aseguramiento de la escena y el paciente con imágenes de apoyo tipo infografía. (Protocolo pendiente).</w:t>
          </w:r>
        </w:p>
        <w:p w14:paraId="3C5AF001" w14:textId="77777777" w:rsidR="004E4BB0" w:rsidRDefault="004E4BB0" w:rsidP="002133A1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</w:p>
        <w:p w14:paraId="07B63860" w14:textId="77777777" w:rsidR="00C530C7" w:rsidRDefault="0090361F" w:rsidP="00C530C7">
          <w:pPr>
            <w:pStyle w:val="Default"/>
            <w:numPr>
              <w:ilvl w:val="0"/>
              <w:numId w:val="29"/>
            </w:numPr>
            <w:jc w:val="both"/>
            <w:outlineLvl w:val="2"/>
            <w:rPr>
              <w:b/>
              <w:i/>
              <w:sz w:val="22"/>
              <w:szCs w:val="22"/>
              <w:lang w:val="es-CO"/>
            </w:rPr>
          </w:pPr>
          <w:bookmarkStart w:id="8" w:name="_Toc16603870"/>
          <w:r>
            <w:rPr>
              <w:b/>
              <w:i/>
              <w:sz w:val="22"/>
              <w:szCs w:val="22"/>
              <w:lang w:val="es-CO"/>
            </w:rPr>
            <w:t>Seguimiento y dudas</w:t>
          </w:r>
          <w:bookmarkEnd w:id="8"/>
        </w:p>
        <w:p w14:paraId="749D5E77" w14:textId="77777777" w:rsidR="008B78C9" w:rsidRDefault="008B78C9" w:rsidP="008B78C9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Pantalla principal con preguntas orientadoras, darán acceso a una infografía o chat con un administrador</w:t>
          </w:r>
        </w:p>
        <w:p w14:paraId="543DDFC9" w14:textId="77777777" w:rsidR="008B78C9" w:rsidRDefault="008B78C9" w:rsidP="008B78C9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</w:p>
        <w:p w14:paraId="64BEF2DE" w14:textId="77777777" w:rsidR="008B78C9" w:rsidRDefault="008B78C9" w:rsidP="008B78C9">
          <w:pPr>
            <w:pStyle w:val="Default"/>
            <w:numPr>
              <w:ilvl w:val="0"/>
              <w:numId w:val="34"/>
            </w:numPr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¿Sufriste un incidente vial y no sabes qué proceso debes seguir?</w:t>
          </w:r>
        </w:p>
        <w:p w14:paraId="0C78081E" w14:textId="77777777" w:rsidR="008B78C9" w:rsidRDefault="008B78C9" w:rsidP="008B78C9">
          <w:pPr>
            <w:pStyle w:val="Default"/>
            <w:numPr>
              <w:ilvl w:val="0"/>
              <w:numId w:val="34"/>
            </w:numPr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¿Debes retirar tu bicicleta de patios?</w:t>
          </w:r>
        </w:p>
        <w:p w14:paraId="73DC15BA" w14:textId="77777777" w:rsidR="008B78C9" w:rsidRDefault="008B78C9" w:rsidP="008B78C9">
          <w:pPr>
            <w:pStyle w:val="Default"/>
            <w:numPr>
              <w:ilvl w:val="0"/>
              <w:numId w:val="34"/>
            </w:numPr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¿T</w:t>
          </w:r>
          <w:r w:rsidR="00804530">
            <w:rPr>
              <w:sz w:val="22"/>
              <w:szCs w:val="22"/>
              <w:lang w:val="es-CO"/>
            </w:rPr>
            <w:t>ú o alguien tiene</w:t>
          </w:r>
          <w:r>
            <w:rPr>
              <w:sz w:val="22"/>
              <w:szCs w:val="22"/>
              <w:lang w:val="es-CO"/>
            </w:rPr>
            <w:t xml:space="preserve"> alguna dolencia y no sabes qué debes hacer?</w:t>
          </w:r>
        </w:p>
        <w:p w14:paraId="5D3A6E90" w14:textId="77777777" w:rsidR="00804530" w:rsidRDefault="00804530" w:rsidP="008B78C9">
          <w:pPr>
            <w:pStyle w:val="Default"/>
            <w:numPr>
              <w:ilvl w:val="0"/>
              <w:numId w:val="34"/>
            </w:numPr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¿Quieres reportar un vehículo parqueado sobre ciclorruta o ciclocarril?</w:t>
          </w:r>
        </w:p>
        <w:p w14:paraId="25B07D08" w14:textId="77777777" w:rsidR="00804530" w:rsidRDefault="00804530" w:rsidP="008B78C9">
          <w:pPr>
            <w:pStyle w:val="Default"/>
            <w:numPr>
              <w:ilvl w:val="0"/>
              <w:numId w:val="34"/>
            </w:numPr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Otras dudas</w:t>
          </w:r>
        </w:p>
        <w:p w14:paraId="7EB952E6" w14:textId="77777777" w:rsidR="008B78C9" w:rsidRPr="008B78C9" w:rsidRDefault="008B78C9" w:rsidP="008B78C9">
          <w:pPr>
            <w:pStyle w:val="Default"/>
            <w:ind w:left="1800"/>
            <w:jc w:val="both"/>
            <w:rPr>
              <w:sz w:val="22"/>
              <w:szCs w:val="22"/>
              <w:lang w:val="es-CO"/>
            </w:rPr>
          </w:pPr>
        </w:p>
        <w:p w14:paraId="26AE4E32" w14:textId="77777777" w:rsidR="008B78C9" w:rsidRDefault="008B78C9" w:rsidP="008B78C9">
          <w:pPr>
            <w:pStyle w:val="Default"/>
            <w:numPr>
              <w:ilvl w:val="0"/>
              <w:numId w:val="29"/>
            </w:numPr>
            <w:jc w:val="both"/>
            <w:outlineLvl w:val="2"/>
            <w:rPr>
              <w:b/>
              <w:i/>
              <w:sz w:val="22"/>
              <w:szCs w:val="22"/>
              <w:lang w:val="es-CO"/>
            </w:rPr>
          </w:pPr>
          <w:bookmarkStart w:id="9" w:name="_Toc16603871"/>
          <w:r>
            <w:rPr>
              <w:b/>
              <w:i/>
              <w:sz w:val="22"/>
              <w:szCs w:val="22"/>
              <w:lang w:val="es-CO"/>
            </w:rPr>
            <w:t>Capacitación</w:t>
          </w:r>
          <w:bookmarkEnd w:id="9"/>
        </w:p>
        <w:p w14:paraId="07FAABC2" w14:textId="77777777" w:rsidR="008B78C9" w:rsidRDefault="008B78C9" w:rsidP="008B78C9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 xml:space="preserve">Pantalla principal con </w:t>
          </w:r>
          <w:r w:rsidR="003200F4">
            <w:rPr>
              <w:sz w:val="22"/>
              <w:szCs w:val="22"/>
              <w:lang w:val="es-CO"/>
            </w:rPr>
            <w:t>temas</w:t>
          </w:r>
          <w:r w:rsidR="009029BB">
            <w:rPr>
              <w:sz w:val="22"/>
              <w:szCs w:val="22"/>
              <w:lang w:val="es-CO"/>
            </w:rPr>
            <w:t xml:space="preserve"> varios para ampliar el conocimiento general</w:t>
          </w:r>
        </w:p>
        <w:p w14:paraId="369BF1EA" w14:textId="77777777" w:rsidR="008B78C9" w:rsidRDefault="008B78C9" w:rsidP="008B78C9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</w:p>
        <w:p w14:paraId="179C7FF1" w14:textId="77777777" w:rsidR="009029BB" w:rsidRDefault="009029BB" w:rsidP="009029BB">
          <w:pPr>
            <w:pStyle w:val="Default"/>
            <w:numPr>
              <w:ilvl w:val="0"/>
              <w:numId w:val="35"/>
            </w:numPr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Capacitación de primer respondiente en Salud</w:t>
          </w:r>
        </w:p>
        <w:p w14:paraId="69E50389" w14:textId="77777777" w:rsidR="008B78C9" w:rsidRDefault="008B78C9" w:rsidP="009029BB">
          <w:pPr>
            <w:pStyle w:val="Default"/>
            <w:numPr>
              <w:ilvl w:val="0"/>
              <w:numId w:val="35"/>
            </w:numPr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¿Cómo funciona el sistema SOAT y Fosyga?</w:t>
          </w:r>
        </w:p>
        <w:p w14:paraId="11C58773" w14:textId="77777777" w:rsidR="006130F8" w:rsidRDefault="006130F8" w:rsidP="009029BB">
          <w:pPr>
            <w:pStyle w:val="Default"/>
            <w:numPr>
              <w:ilvl w:val="0"/>
              <w:numId w:val="35"/>
            </w:numPr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Códigos de comunicación</w:t>
          </w:r>
        </w:p>
        <w:p w14:paraId="61E9F0BC" w14:textId="77777777" w:rsidR="009029BB" w:rsidRDefault="009029BB" w:rsidP="009029BB">
          <w:pPr>
            <w:pStyle w:val="Default"/>
            <w:numPr>
              <w:ilvl w:val="0"/>
              <w:numId w:val="35"/>
            </w:numPr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Actividades de SOS Ciclistas</w:t>
          </w:r>
        </w:p>
        <w:p w14:paraId="66C551B5" w14:textId="77777777" w:rsidR="008B78C9" w:rsidRDefault="008B78C9" w:rsidP="008B78C9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</w:p>
        <w:p w14:paraId="3ADC7ECC" w14:textId="77777777" w:rsidR="00FB734A" w:rsidRDefault="00157989" w:rsidP="00FB734A">
          <w:pPr>
            <w:pStyle w:val="Default"/>
            <w:numPr>
              <w:ilvl w:val="0"/>
              <w:numId w:val="29"/>
            </w:numPr>
            <w:jc w:val="both"/>
            <w:outlineLvl w:val="2"/>
            <w:rPr>
              <w:b/>
              <w:i/>
              <w:sz w:val="22"/>
              <w:szCs w:val="22"/>
              <w:lang w:val="es-CO"/>
            </w:rPr>
          </w:pPr>
          <w:bookmarkStart w:id="10" w:name="_Toc16603872"/>
          <w:r>
            <w:rPr>
              <w:b/>
              <w:i/>
              <w:sz w:val="22"/>
              <w:szCs w:val="22"/>
              <w:lang w:val="es-CO"/>
            </w:rPr>
            <w:t>Acerca de SOS Ciclistas, c</w:t>
          </w:r>
          <w:r w:rsidR="00FB734A">
            <w:rPr>
              <w:b/>
              <w:i/>
              <w:sz w:val="22"/>
              <w:szCs w:val="22"/>
              <w:lang w:val="es-CO"/>
            </w:rPr>
            <w:t>ontacto</w:t>
          </w:r>
          <w:bookmarkEnd w:id="10"/>
          <w:r w:rsidR="004B3F24">
            <w:rPr>
              <w:b/>
              <w:i/>
              <w:sz w:val="22"/>
              <w:szCs w:val="22"/>
              <w:lang w:val="es-CO"/>
            </w:rPr>
            <w:t xml:space="preserve"> y redes</w:t>
          </w:r>
        </w:p>
        <w:p w14:paraId="37F91D1F" w14:textId="77777777" w:rsidR="00076B66" w:rsidRDefault="00076B66" w:rsidP="00D34205">
          <w:pPr>
            <w:pStyle w:val="Default"/>
            <w:ind w:left="1080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Conformación del grupo, objetivos y logros (informes de gestión)</w:t>
          </w:r>
        </w:p>
        <w:p w14:paraId="6ADEECE6" w14:textId="77777777" w:rsidR="00FB734A" w:rsidRDefault="00B04AD3" w:rsidP="00D34205">
          <w:pPr>
            <w:pStyle w:val="Default"/>
            <w:ind w:left="1080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Datos de contacto a equipo coordinador y administrador.</w:t>
          </w:r>
        </w:p>
        <w:p w14:paraId="05332E11" w14:textId="77777777" w:rsidR="004B3F24" w:rsidRDefault="004B3F24" w:rsidP="004B3F24">
          <w:pPr>
            <w:pStyle w:val="Default"/>
            <w:ind w:left="1080"/>
            <w:jc w:val="both"/>
            <w:rPr>
              <w:sz w:val="22"/>
              <w:szCs w:val="22"/>
              <w:lang w:val="es-CO"/>
            </w:rPr>
          </w:pPr>
        </w:p>
        <w:p w14:paraId="177AF50E" w14:textId="77777777" w:rsidR="004B3F24" w:rsidRPr="004B3F24" w:rsidRDefault="004B3F24" w:rsidP="004B3F24">
          <w:pPr>
            <w:pStyle w:val="Default"/>
            <w:ind w:left="1080"/>
            <w:jc w:val="both"/>
            <w:rPr>
              <w:sz w:val="22"/>
              <w:szCs w:val="22"/>
              <w:lang w:val="es-CO"/>
            </w:rPr>
          </w:pPr>
          <w:r w:rsidRPr="004B3F24">
            <w:rPr>
              <w:sz w:val="22"/>
              <w:szCs w:val="22"/>
              <w:lang w:val="es-CO"/>
            </w:rPr>
            <w:t xml:space="preserve">http://sosemergenciasciclistas.blogspot.com/ </w:t>
          </w:r>
        </w:p>
        <w:p w14:paraId="6317DA5F" w14:textId="77777777" w:rsidR="004B3F24" w:rsidRPr="006130F8" w:rsidRDefault="004B3F24" w:rsidP="004B3F24">
          <w:pPr>
            <w:pStyle w:val="Default"/>
            <w:ind w:left="1080"/>
            <w:jc w:val="both"/>
            <w:rPr>
              <w:sz w:val="22"/>
              <w:szCs w:val="22"/>
              <w:lang w:val="es-CO"/>
            </w:rPr>
          </w:pPr>
          <w:r w:rsidRPr="006130F8">
            <w:rPr>
              <w:sz w:val="22"/>
              <w:szCs w:val="22"/>
              <w:lang w:val="es-CO"/>
            </w:rPr>
            <w:t xml:space="preserve">https://www.facebook.com/SOS-Ciclistas-657536621313857/?ref=br_rs </w:t>
          </w:r>
        </w:p>
        <w:p w14:paraId="252168DF" w14:textId="77777777" w:rsidR="00B04AD3" w:rsidRPr="006130F8" w:rsidRDefault="00B04AD3" w:rsidP="00D34205">
          <w:pPr>
            <w:pStyle w:val="Default"/>
            <w:ind w:left="1080"/>
            <w:jc w:val="both"/>
            <w:rPr>
              <w:sz w:val="22"/>
              <w:szCs w:val="22"/>
              <w:lang w:val="es-CO"/>
            </w:rPr>
          </w:pPr>
        </w:p>
        <w:p w14:paraId="0DC0FE3E" w14:textId="77777777" w:rsidR="00FB734A" w:rsidRDefault="00FB734A" w:rsidP="008B78C9">
          <w:pPr>
            <w:pStyle w:val="Default"/>
            <w:numPr>
              <w:ilvl w:val="0"/>
              <w:numId w:val="29"/>
            </w:numPr>
            <w:jc w:val="both"/>
            <w:outlineLvl w:val="2"/>
            <w:rPr>
              <w:b/>
              <w:i/>
              <w:sz w:val="22"/>
              <w:szCs w:val="22"/>
              <w:lang w:val="es-CO"/>
            </w:rPr>
          </w:pPr>
          <w:bookmarkStart w:id="11" w:name="_Toc16603873"/>
          <w:r>
            <w:rPr>
              <w:b/>
              <w:i/>
              <w:sz w:val="22"/>
              <w:szCs w:val="22"/>
              <w:lang w:val="es-CO"/>
            </w:rPr>
            <w:t>Felicitaciones, quejas y comentarios</w:t>
          </w:r>
          <w:bookmarkEnd w:id="11"/>
        </w:p>
        <w:p w14:paraId="3FE65216" w14:textId="77777777" w:rsidR="00FB734A" w:rsidRDefault="00FB734A" w:rsidP="00D34205">
          <w:pPr>
            <w:pStyle w:val="Default"/>
            <w:ind w:left="1080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Formulario para dejar comentarios</w:t>
          </w:r>
        </w:p>
        <w:p w14:paraId="01E7ED5D" w14:textId="77777777" w:rsidR="00FB734A" w:rsidRDefault="00FB734A" w:rsidP="00D34205">
          <w:pPr>
            <w:pStyle w:val="Default"/>
            <w:ind w:left="1080"/>
            <w:jc w:val="both"/>
            <w:rPr>
              <w:sz w:val="22"/>
              <w:szCs w:val="22"/>
              <w:lang w:val="es-CO"/>
            </w:rPr>
          </w:pPr>
        </w:p>
        <w:p w14:paraId="3989B452" w14:textId="77777777" w:rsidR="00FB734A" w:rsidRDefault="00FB734A" w:rsidP="00D34205">
          <w:pPr>
            <w:pStyle w:val="Default"/>
            <w:ind w:left="1080"/>
            <w:jc w:val="both"/>
            <w:rPr>
              <w:sz w:val="22"/>
              <w:szCs w:val="22"/>
              <w:lang w:val="es-CO"/>
            </w:rPr>
          </w:pPr>
        </w:p>
        <w:p w14:paraId="72D775B8" w14:textId="77777777" w:rsidR="00AE1075" w:rsidRDefault="00AE1075" w:rsidP="00076B66">
          <w:pPr>
            <w:pStyle w:val="Default"/>
            <w:rPr>
              <w:sz w:val="22"/>
              <w:szCs w:val="22"/>
              <w:lang w:val="es-CO"/>
            </w:rPr>
          </w:pPr>
        </w:p>
        <w:p w14:paraId="4ECC1312" w14:textId="77777777" w:rsidR="00076B66" w:rsidRPr="00F343B7" w:rsidRDefault="00076B66" w:rsidP="00076B66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</w:p>
        <w:p w14:paraId="060483DE" w14:textId="77777777" w:rsidR="00076B66" w:rsidRPr="00FE1BF6" w:rsidRDefault="00076B66" w:rsidP="00076B66">
          <w:pPr>
            <w:pStyle w:val="Default"/>
            <w:numPr>
              <w:ilvl w:val="0"/>
              <w:numId w:val="12"/>
            </w:numPr>
            <w:jc w:val="both"/>
            <w:outlineLvl w:val="0"/>
            <w:rPr>
              <w:b/>
              <w:sz w:val="22"/>
              <w:szCs w:val="22"/>
              <w:lang w:val="es-CO"/>
            </w:rPr>
          </w:pPr>
          <w:r>
            <w:rPr>
              <w:b/>
              <w:sz w:val="22"/>
              <w:szCs w:val="22"/>
              <w:lang w:val="es-CO"/>
            </w:rPr>
            <w:t>Plataforma para administradores y colaboradores</w:t>
          </w:r>
        </w:p>
        <w:p w14:paraId="76438575" w14:textId="77777777" w:rsidR="00076B66" w:rsidRDefault="00076B66" w:rsidP="00076B66">
          <w:pPr>
            <w:pStyle w:val="Default"/>
            <w:jc w:val="both"/>
            <w:rPr>
              <w:sz w:val="22"/>
              <w:szCs w:val="22"/>
              <w:lang w:val="es-CO"/>
            </w:rPr>
          </w:pPr>
        </w:p>
        <w:p w14:paraId="1763C0FC" w14:textId="77777777" w:rsidR="00076B66" w:rsidRPr="00EB262C" w:rsidRDefault="00076B66" w:rsidP="00076B66">
          <w:pPr>
            <w:pStyle w:val="Default"/>
            <w:numPr>
              <w:ilvl w:val="0"/>
              <w:numId w:val="37"/>
            </w:numPr>
            <w:jc w:val="both"/>
            <w:outlineLvl w:val="1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Necesidades</w:t>
          </w:r>
        </w:p>
        <w:p w14:paraId="68EF312D" w14:textId="77777777" w:rsidR="00076B66" w:rsidRDefault="00FD616C" w:rsidP="00076B66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Usuario y clave de acceso</w:t>
          </w:r>
        </w:p>
        <w:p w14:paraId="3B3E7CF1" w14:textId="77777777" w:rsidR="00076B66" w:rsidRDefault="00076B66" w:rsidP="00FD616C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Posibilidad de enviar audios y fotografías</w:t>
          </w:r>
        </w:p>
        <w:p w14:paraId="674BEB1C" w14:textId="77777777" w:rsidR="00076B66" w:rsidRDefault="009D2237" w:rsidP="00076B66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Tono de alerta cuando se reporta un caso por la plataforma de usuario</w:t>
          </w:r>
        </w:p>
        <w:p w14:paraId="66878EE6" w14:textId="77777777" w:rsidR="009D2237" w:rsidRDefault="009D2237" w:rsidP="00076B66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</w:p>
        <w:p w14:paraId="798205D0" w14:textId="77777777" w:rsidR="00076B66" w:rsidRDefault="00076B66" w:rsidP="00076B66">
          <w:pPr>
            <w:pStyle w:val="Default"/>
            <w:numPr>
              <w:ilvl w:val="0"/>
              <w:numId w:val="37"/>
            </w:numPr>
            <w:jc w:val="both"/>
            <w:outlineLvl w:val="1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Vinculación</w:t>
          </w:r>
        </w:p>
        <w:p w14:paraId="0C25EADC" w14:textId="77777777" w:rsidR="00076B66" w:rsidRDefault="00FD616C" w:rsidP="00076B66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El equipo coordinador asignará las claves o dará el permiso de acceso</w:t>
          </w:r>
        </w:p>
        <w:p w14:paraId="25AFBBC9" w14:textId="77777777" w:rsidR="00076B66" w:rsidRDefault="00076B66" w:rsidP="00076B66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</w:p>
        <w:p w14:paraId="61C3DAE5" w14:textId="77777777" w:rsidR="00076B66" w:rsidRDefault="00076B66" w:rsidP="00076B66">
          <w:pPr>
            <w:pStyle w:val="Default"/>
            <w:numPr>
              <w:ilvl w:val="0"/>
              <w:numId w:val="37"/>
            </w:numPr>
            <w:jc w:val="both"/>
            <w:outlineLvl w:val="1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Estructura (Módulos o botones diferentes)</w:t>
          </w:r>
        </w:p>
        <w:p w14:paraId="31B16AF8" w14:textId="77777777" w:rsidR="00076B66" w:rsidRPr="00562F8B" w:rsidRDefault="00076B66" w:rsidP="00076B66">
          <w:pPr>
            <w:pStyle w:val="Default"/>
            <w:ind w:left="720"/>
            <w:jc w:val="both"/>
            <w:rPr>
              <w:b/>
              <w:sz w:val="22"/>
              <w:szCs w:val="22"/>
              <w:lang w:val="es-CO"/>
            </w:rPr>
          </w:pPr>
        </w:p>
        <w:p w14:paraId="7E617585" w14:textId="77777777" w:rsidR="00076B66" w:rsidRDefault="00076B66" w:rsidP="00FD616C">
          <w:pPr>
            <w:pStyle w:val="Default"/>
            <w:numPr>
              <w:ilvl w:val="0"/>
              <w:numId w:val="38"/>
            </w:numPr>
            <w:jc w:val="both"/>
            <w:outlineLvl w:val="2"/>
            <w:rPr>
              <w:b/>
              <w:i/>
              <w:sz w:val="22"/>
              <w:szCs w:val="22"/>
              <w:lang w:val="es-CO"/>
            </w:rPr>
          </w:pPr>
          <w:r w:rsidRPr="00562F8B">
            <w:rPr>
              <w:b/>
              <w:i/>
              <w:sz w:val="22"/>
              <w:szCs w:val="22"/>
              <w:lang w:val="es-CO"/>
            </w:rPr>
            <w:t>Reporte de incidente en el momento</w:t>
          </w:r>
        </w:p>
        <w:p w14:paraId="7BE66FD1" w14:textId="77777777" w:rsidR="00076B66" w:rsidRPr="00562F8B" w:rsidRDefault="00076B66" w:rsidP="00076B66">
          <w:pPr>
            <w:pStyle w:val="Default"/>
            <w:ind w:left="1080"/>
            <w:jc w:val="both"/>
            <w:rPr>
              <w:b/>
              <w:i/>
              <w:sz w:val="22"/>
              <w:szCs w:val="22"/>
              <w:lang w:val="es-CO"/>
            </w:rPr>
          </w:pPr>
        </w:p>
        <w:p w14:paraId="525C928C" w14:textId="77777777" w:rsidR="00177276" w:rsidRDefault="00076B66" w:rsidP="009D2237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En la ventana principal debe</w:t>
          </w:r>
          <w:r w:rsidR="00177276">
            <w:rPr>
              <w:sz w:val="22"/>
              <w:szCs w:val="22"/>
              <w:lang w:val="es-CO"/>
            </w:rPr>
            <w:t xml:space="preserve">n verse </w:t>
          </w:r>
          <w:r w:rsidR="009D2237">
            <w:rPr>
              <w:sz w:val="22"/>
              <w:szCs w:val="22"/>
              <w:lang w:val="es-CO"/>
            </w:rPr>
            <w:t>o</w:t>
          </w:r>
          <w:r w:rsidR="00177276">
            <w:rPr>
              <w:sz w:val="22"/>
              <w:szCs w:val="22"/>
              <w:lang w:val="es-CO"/>
            </w:rPr>
            <w:t>tros administradores en línea y</w:t>
          </w:r>
          <w:r w:rsidR="009D2237">
            <w:rPr>
              <w:sz w:val="22"/>
              <w:szCs w:val="22"/>
              <w:lang w:val="es-CO"/>
            </w:rPr>
            <w:t xml:space="preserve"> </w:t>
          </w:r>
          <w:r w:rsidR="00177276">
            <w:rPr>
              <w:sz w:val="22"/>
              <w:szCs w:val="22"/>
              <w:lang w:val="es-CO"/>
            </w:rPr>
            <w:t>casos activos</w:t>
          </w:r>
        </w:p>
        <w:p w14:paraId="446ED4CF" w14:textId="77777777" w:rsidR="00177276" w:rsidRDefault="00177276" w:rsidP="00076B66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</w:p>
        <w:p w14:paraId="6AE6DBC5" w14:textId="77777777" w:rsidR="00177276" w:rsidRDefault="00177276" w:rsidP="00076B66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Al ingresar seleccionar un caso se debe seleccionar (Asumir) Todos tienen visualización al chat que se tiene con el usuario pero solo quien “asume” puede responder.</w:t>
          </w:r>
        </w:p>
        <w:p w14:paraId="3589F4DA" w14:textId="77777777" w:rsidR="00177276" w:rsidRDefault="00177276" w:rsidP="00076B66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</w:p>
        <w:p w14:paraId="08831269" w14:textId="77777777" w:rsidR="005C077D" w:rsidRDefault="00341DAB" w:rsidP="00076B66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Al asumir el caso</w:t>
          </w:r>
          <w:r w:rsidR="005C077D">
            <w:rPr>
              <w:sz w:val="22"/>
              <w:szCs w:val="22"/>
              <w:lang w:val="es-CO"/>
            </w:rPr>
            <w:t>:</w:t>
          </w:r>
        </w:p>
        <w:p w14:paraId="2765F700" w14:textId="77777777" w:rsidR="00341DAB" w:rsidRDefault="005C077D" w:rsidP="00076B66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S</w:t>
          </w:r>
          <w:r w:rsidR="00341DAB">
            <w:rPr>
              <w:sz w:val="22"/>
              <w:szCs w:val="22"/>
              <w:lang w:val="es-CO"/>
            </w:rPr>
            <w:t>e ve el reporte que hace el usuario.</w:t>
          </w:r>
        </w:p>
        <w:p w14:paraId="0DC17EF7" w14:textId="77777777" w:rsidR="005C077D" w:rsidRDefault="00341DAB" w:rsidP="00076B66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Queda visible en todo momento la ubicación</w:t>
          </w:r>
        </w:p>
        <w:p w14:paraId="5330738A" w14:textId="52C02ED0" w:rsidR="00341DAB" w:rsidRDefault="005C077D" w:rsidP="005C077D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S</w:t>
          </w:r>
          <w:r w:rsidR="00341DAB">
            <w:rPr>
              <w:sz w:val="22"/>
              <w:szCs w:val="22"/>
              <w:lang w:val="es-CO"/>
            </w:rPr>
            <w:t>e inicia un contador desde que fue reportado</w:t>
          </w:r>
          <w:r>
            <w:rPr>
              <w:sz w:val="22"/>
              <w:szCs w:val="22"/>
              <w:lang w:val="es-CO"/>
            </w:rPr>
            <w:t xml:space="preserve">. </w:t>
          </w:r>
          <w:r w:rsidR="00341DAB">
            <w:rPr>
              <w:sz w:val="22"/>
              <w:szCs w:val="22"/>
              <w:lang w:val="es-CO"/>
            </w:rPr>
            <w:t xml:space="preserve">El contador cambiará de </w:t>
          </w:r>
          <w:r w:rsidR="00FD6C66">
            <w:rPr>
              <w:sz w:val="22"/>
              <w:szCs w:val="22"/>
              <w:lang w:val="es-CO"/>
            </w:rPr>
            <w:t>color</w:t>
          </w:r>
          <w:r w:rsidR="009D2237">
            <w:rPr>
              <w:sz w:val="22"/>
              <w:szCs w:val="22"/>
              <w:lang w:val="es-CO"/>
            </w:rPr>
            <w:t xml:space="preserve"> al pasar 15 minutos, 30 y más de 60</w:t>
          </w:r>
        </w:p>
        <w:p w14:paraId="04CD5C9D" w14:textId="77777777" w:rsidR="005C077D" w:rsidRDefault="00387A64" w:rsidP="005C077D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Se abre la ventana de chat con el usuario para dar las indicaciones con respuestas rápidas, posibilidad de enviar audios e imágenes</w:t>
          </w:r>
        </w:p>
        <w:p w14:paraId="5566A097" w14:textId="77777777" w:rsidR="00387A64" w:rsidRDefault="00387A64" w:rsidP="005C077D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</w:p>
        <w:p w14:paraId="5D2BAB7A" w14:textId="77777777" w:rsidR="00FF4DD4" w:rsidRDefault="00FF4DD4" w:rsidP="005C077D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Una vez se reporte la llegada de la unidad se debe seleccionar “Cerrar caso”</w:t>
          </w:r>
        </w:p>
        <w:p w14:paraId="6F5E535D" w14:textId="77777777" w:rsidR="00FF4DD4" w:rsidRDefault="00FF4DD4" w:rsidP="005C077D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</w:p>
        <w:p w14:paraId="10B11425" w14:textId="77777777" w:rsidR="00FF4DD4" w:rsidRDefault="00FF4DD4" w:rsidP="005C077D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Cerrar caso genera un informe con:</w:t>
          </w:r>
        </w:p>
        <w:p w14:paraId="745E7E92" w14:textId="77777777" w:rsidR="00FF4DD4" w:rsidRDefault="00FF4DD4" w:rsidP="00FF4DD4">
          <w:pPr>
            <w:pStyle w:val="Default"/>
            <w:numPr>
              <w:ilvl w:val="0"/>
              <w:numId w:val="39"/>
            </w:numPr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Número único de caso (Consecutivo con fecha)</w:t>
          </w:r>
        </w:p>
        <w:p w14:paraId="682A8A8B" w14:textId="77777777" w:rsidR="00FF4DD4" w:rsidRDefault="00E072C8" w:rsidP="00FF4DD4">
          <w:pPr>
            <w:pStyle w:val="Default"/>
            <w:numPr>
              <w:ilvl w:val="0"/>
              <w:numId w:val="39"/>
            </w:numPr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Ubicación</w:t>
          </w:r>
        </w:p>
        <w:p w14:paraId="4311D8BA" w14:textId="77777777" w:rsidR="00E072C8" w:rsidRDefault="00E072C8" w:rsidP="00FF4DD4">
          <w:pPr>
            <w:pStyle w:val="Default"/>
            <w:numPr>
              <w:ilvl w:val="0"/>
              <w:numId w:val="39"/>
            </w:numPr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Implicados</w:t>
          </w:r>
        </w:p>
        <w:p w14:paraId="1EB4366F" w14:textId="77777777" w:rsidR="00E072C8" w:rsidRDefault="00E072C8" w:rsidP="00FF4DD4">
          <w:pPr>
            <w:pStyle w:val="Default"/>
            <w:numPr>
              <w:ilvl w:val="0"/>
              <w:numId w:val="39"/>
            </w:numPr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 xml:space="preserve">Tipo de incidente (Se selecciona </w:t>
          </w:r>
          <w:r w:rsidR="00AB1AD1">
            <w:rPr>
              <w:sz w:val="22"/>
              <w:szCs w:val="22"/>
              <w:lang w:val="es-CO"/>
            </w:rPr>
            <w:t>por el</w:t>
          </w:r>
          <w:r>
            <w:rPr>
              <w:sz w:val="22"/>
              <w:szCs w:val="22"/>
              <w:lang w:val="es-CO"/>
            </w:rPr>
            <w:t xml:space="preserve"> administrador)</w:t>
          </w:r>
        </w:p>
        <w:p w14:paraId="0298F228" w14:textId="77777777" w:rsidR="00E072C8" w:rsidRDefault="00E072C8" w:rsidP="00FF4DD4">
          <w:pPr>
            <w:pStyle w:val="Default"/>
            <w:numPr>
              <w:ilvl w:val="0"/>
              <w:numId w:val="39"/>
            </w:numPr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Unidades que atienden</w:t>
          </w:r>
        </w:p>
        <w:p w14:paraId="408E93FD" w14:textId="77777777" w:rsidR="00E072C8" w:rsidRDefault="00E072C8" w:rsidP="00FF4DD4">
          <w:pPr>
            <w:pStyle w:val="Default"/>
            <w:numPr>
              <w:ilvl w:val="0"/>
              <w:numId w:val="39"/>
            </w:numPr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Persona que reporta</w:t>
          </w:r>
        </w:p>
        <w:p w14:paraId="38D0383D" w14:textId="77777777" w:rsidR="00E072C8" w:rsidRDefault="00E072C8" w:rsidP="00FF4DD4">
          <w:pPr>
            <w:pStyle w:val="Default"/>
            <w:numPr>
              <w:ilvl w:val="0"/>
              <w:numId w:val="39"/>
            </w:numPr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Tiempo de respuesta</w:t>
          </w:r>
        </w:p>
        <w:p w14:paraId="270A5926" w14:textId="77777777" w:rsidR="00E072C8" w:rsidRDefault="0095289A" w:rsidP="00FF4DD4">
          <w:pPr>
            <w:pStyle w:val="Default"/>
            <w:numPr>
              <w:ilvl w:val="0"/>
              <w:numId w:val="39"/>
            </w:numPr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Observaciones</w:t>
          </w:r>
          <w:r w:rsidR="00436EDA">
            <w:rPr>
              <w:sz w:val="22"/>
              <w:szCs w:val="22"/>
              <w:lang w:val="es-CO"/>
            </w:rPr>
            <w:t xml:space="preserve"> (Se selecciona por el administrador)</w:t>
          </w:r>
        </w:p>
        <w:p w14:paraId="530ACA3D" w14:textId="77777777" w:rsidR="0095289A" w:rsidRDefault="0095289A" w:rsidP="00FF4DD4">
          <w:pPr>
            <w:pStyle w:val="Default"/>
            <w:numPr>
              <w:ilvl w:val="0"/>
              <w:numId w:val="39"/>
            </w:numPr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>¿Requiere seguimiento posterior?</w:t>
          </w:r>
          <w:r w:rsidR="00436EDA">
            <w:rPr>
              <w:sz w:val="22"/>
              <w:szCs w:val="22"/>
              <w:lang w:val="es-CO"/>
            </w:rPr>
            <w:t xml:space="preserve"> (Se selecciona por el administrador)</w:t>
          </w:r>
        </w:p>
        <w:p w14:paraId="5FFD7248" w14:textId="77777777" w:rsidR="00341DAB" w:rsidRDefault="00341DAB" w:rsidP="00076B66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</w:p>
        <w:p w14:paraId="1916121E" w14:textId="77777777" w:rsidR="001A7CFB" w:rsidRDefault="001A7CFB" w:rsidP="001A7CFB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</w:p>
        <w:p w14:paraId="7EC1DA31" w14:textId="77777777" w:rsidR="001A7CFB" w:rsidRDefault="001A7CFB" w:rsidP="001A7CFB">
          <w:pPr>
            <w:pStyle w:val="Default"/>
            <w:numPr>
              <w:ilvl w:val="0"/>
              <w:numId w:val="38"/>
            </w:numPr>
            <w:jc w:val="both"/>
            <w:outlineLvl w:val="2"/>
            <w:rPr>
              <w:b/>
              <w:i/>
              <w:sz w:val="22"/>
              <w:szCs w:val="22"/>
              <w:lang w:val="es-CO"/>
            </w:rPr>
          </w:pPr>
          <w:r>
            <w:rPr>
              <w:b/>
              <w:i/>
              <w:sz w:val="22"/>
              <w:szCs w:val="22"/>
              <w:lang w:val="es-CO"/>
            </w:rPr>
            <w:t>Seguimientos</w:t>
          </w:r>
        </w:p>
        <w:p w14:paraId="6DDC8D13" w14:textId="684620CA" w:rsidR="001A7CFB" w:rsidRDefault="001A7CFB" w:rsidP="001A7CFB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 xml:space="preserve">Consolidado y datos de los casos que se reportan como </w:t>
          </w:r>
          <w:r w:rsidR="003E2FEC">
            <w:rPr>
              <w:sz w:val="22"/>
              <w:szCs w:val="22"/>
              <w:lang w:val="es-CO"/>
            </w:rPr>
            <w:t>s</w:t>
          </w:r>
          <w:r>
            <w:rPr>
              <w:sz w:val="22"/>
              <w:szCs w:val="22"/>
              <w:lang w:val="es-CO"/>
            </w:rPr>
            <w:t xml:space="preserve">eguimiento </w:t>
          </w:r>
          <w:r w:rsidR="003E2FEC">
            <w:rPr>
              <w:sz w:val="22"/>
              <w:szCs w:val="22"/>
              <w:lang w:val="es-CO"/>
            </w:rPr>
            <w:t>posterior</w:t>
          </w:r>
        </w:p>
        <w:p w14:paraId="411CF4BC" w14:textId="77777777" w:rsidR="001A7CFB" w:rsidRDefault="001A7CFB" w:rsidP="001A7CFB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lastRenderedPageBreak/>
            <w:t>Chat con el usuario para dar las indicaciones con respuestas rápidas, posibilidad de enviar audios e imágenes</w:t>
          </w:r>
        </w:p>
        <w:p w14:paraId="0EE59A41" w14:textId="77777777" w:rsidR="001A7CFB" w:rsidRDefault="001A7CFB" w:rsidP="001A7CFB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</w:p>
        <w:p w14:paraId="195B6DCE" w14:textId="77777777" w:rsidR="001A7CFB" w:rsidRDefault="001A7CFB" w:rsidP="001A7CFB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</w:p>
        <w:p w14:paraId="63904888" w14:textId="77777777" w:rsidR="00076B66" w:rsidRDefault="003D0A39" w:rsidP="00FD616C">
          <w:pPr>
            <w:pStyle w:val="Default"/>
            <w:numPr>
              <w:ilvl w:val="0"/>
              <w:numId w:val="38"/>
            </w:numPr>
            <w:jc w:val="both"/>
            <w:outlineLvl w:val="2"/>
            <w:rPr>
              <w:b/>
              <w:i/>
              <w:sz w:val="22"/>
              <w:szCs w:val="22"/>
              <w:lang w:val="es-CO"/>
            </w:rPr>
          </w:pPr>
          <w:r>
            <w:rPr>
              <w:b/>
              <w:i/>
              <w:sz w:val="22"/>
              <w:szCs w:val="22"/>
              <w:lang w:val="es-CO"/>
            </w:rPr>
            <w:t>Chat interno</w:t>
          </w:r>
        </w:p>
        <w:p w14:paraId="51F5F00B" w14:textId="77777777" w:rsidR="00076B66" w:rsidRDefault="003D0A39" w:rsidP="00C67829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 xml:space="preserve">Chat con </w:t>
          </w:r>
          <w:r w:rsidR="005D567D">
            <w:rPr>
              <w:sz w:val="22"/>
              <w:szCs w:val="22"/>
              <w:lang w:val="es-CO"/>
            </w:rPr>
            <w:t xml:space="preserve">usuarios que inicien conversación </w:t>
          </w:r>
          <w:r w:rsidR="00C67829">
            <w:rPr>
              <w:sz w:val="22"/>
              <w:szCs w:val="22"/>
              <w:lang w:val="es-CO"/>
            </w:rPr>
            <w:t xml:space="preserve">desde la sección de contacto </w:t>
          </w:r>
          <w:r w:rsidR="005D567D">
            <w:rPr>
              <w:sz w:val="22"/>
              <w:szCs w:val="22"/>
              <w:lang w:val="es-CO"/>
            </w:rPr>
            <w:t>por la plataforma</w:t>
          </w:r>
        </w:p>
        <w:p w14:paraId="6306C33D" w14:textId="77777777" w:rsidR="00076B66" w:rsidRDefault="00076B66" w:rsidP="00076B66">
          <w:pPr>
            <w:pStyle w:val="Default"/>
            <w:ind w:left="720"/>
            <w:jc w:val="both"/>
            <w:rPr>
              <w:sz w:val="22"/>
              <w:szCs w:val="22"/>
              <w:lang w:val="es-CO"/>
            </w:rPr>
          </w:pPr>
        </w:p>
        <w:p w14:paraId="157CF4EC" w14:textId="77777777" w:rsidR="00076B66" w:rsidRDefault="00C67829" w:rsidP="00FD616C">
          <w:pPr>
            <w:pStyle w:val="Default"/>
            <w:numPr>
              <w:ilvl w:val="0"/>
              <w:numId w:val="38"/>
            </w:numPr>
            <w:jc w:val="both"/>
            <w:outlineLvl w:val="2"/>
            <w:rPr>
              <w:b/>
              <w:i/>
              <w:sz w:val="22"/>
              <w:szCs w:val="22"/>
              <w:lang w:val="es-CO"/>
            </w:rPr>
          </w:pPr>
          <w:r>
            <w:rPr>
              <w:b/>
              <w:i/>
              <w:sz w:val="22"/>
              <w:szCs w:val="22"/>
              <w:lang w:val="es-CO"/>
            </w:rPr>
            <w:t>Informes</w:t>
          </w:r>
        </w:p>
        <w:p w14:paraId="75CCBB93" w14:textId="77777777" w:rsidR="00A07B9E" w:rsidRPr="00C67829" w:rsidRDefault="00C67829" w:rsidP="00C67829">
          <w:pPr>
            <w:pStyle w:val="Default"/>
            <w:ind w:left="1080"/>
            <w:jc w:val="both"/>
            <w:rPr>
              <w:sz w:val="22"/>
              <w:szCs w:val="22"/>
              <w:lang w:val="es-CO"/>
            </w:rPr>
          </w:pPr>
          <w:r>
            <w:rPr>
              <w:sz w:val="22"/>
              <w:szCs w:val="22"/>
              <w:lang w:val="es-CO"/>
            </w:rPr>
            <w:t xml:space="preserve">Reporte de los casos y </w:t>
          </w:r>
          <w:r w:rsidR="00275093">
            <w:rPr>
              <w:sz w:val="22"/>
              <w:szCs w:val="22"/>
              <w:lang w:val="es-CO"/>
            </w:rPr>
            <w:t>posibilidad de exportar a Excel</w:t>
          </w:r>
        </w:p>
      </w:sdtContent>
    </w:sdt>
    <w:sectPr w:rsidR="00A07B9E" w:rsidRPr="00C67829" w:rsidSect="006D2225">
      <w:headerReference w:type="default" r:id="rId10"/>
      <w:footerReference w:type="default" r:id="rId11"/>
      <w:pgSz w:w="12240" w:h="15840"/>
      <w:pgMar w:top="1417" w:right="1701" w:bottom="1417" w:left="1701" w:header="680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B2CD1" w14:textId="77777777" w:rsidR="001B482A" w:rsidRDefault="001B482A" w:rsidP="001E33FD">
      <w:pPr>
        <w:spacing w:after="0" w:line="240" w:lineRule="auto"/>
      </w:pPr>
      <w:r>
        <w:separator/>
      </w:r>
    </w:p>
  </w:endnote>
  <w:endnote w:type="continuationSeparator" w:id="0">
    <w:p w14:paraId="27487800" w14:textId="77777777" w:rsidR="001B482A" w:rsidRDefault="001B482A" w:rsidP="001E3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metr415 Blk BT">
    <w:altName w:val="Calibri"/>
    <w:charset w:val="00"/>
    <w:family w:val="swiss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EBED7" w14:textId="77777777" w:rsidR="009029BB" w:rsidRDefault="009029BB" w:rsidP="0056510D">
    <w:pPr>
      <w:pStyle w:val="Piedepgina"/>
      <w:jc w:val="center"/>
      <w:rPr>
        <w:rFonts w:ascii="Century Gothic" w:hAnsi="Century Gothic"/>
        <w:b/>
        <w:sz w:val="36"/>
        <w:lang w:val="es-CO"/>
      </w:rPr>
    </w:pPr>
    <w:r w:rsidRPr="0056510D">
      <w:rPr>
        <w:noProof/>
      </w:rPr>
      <w:drawing>
        <wp:anchor distT="0" distB="0" distL="114300" distR="114300" simplePos="0" relativeHeight="251661312" behindDoc="0" locked="0" layoutInCell="1" allowOverlap="1" wp14:anchorId="79DDE111" wp14:editId="50103346">
          <wp:simplePos x="0" y="0"/>
          <wp:positionH relativeFrom="column">
            <wp:posOffset>5427345</wp:posOffset>
          </wp:positionH>
          <wp:positionV relativeFrom="paragraph">
            <wp:posOffset>-118043</wp:posOffset>
          </wp:positionV>
          <wp:extent cx="605642" cy="586010"/>
          <wp:effectExtent l="0" t="0" r="4445" b="508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LCU Sin fon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5642" cy="586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6510D">
      <w:rPr>
        <w:rFonts w:ascii="Century Gothic" w:hAnsi="Century Gothic"/>
        <w:b/>
        <w:sz w:val="28"/>
        <w:lang w:val="es-CO"/>
      </w:rPr>
      <w:t>#EntreTodosyTodasNosCuidamos</w:t>
    </w:r>
  </w:p>
  <w:p w14:paraId="1FEC0F41" w14:textId="77777777" w:rsidR="009029BB" w:rsidRPr="0056510D" w:rsidRDefault="009029BB" w:rsidP="0056510D">
    <w:pPr>
      <w:pStyle w:val="Piedepgina"/>
      <w:jc w:val="center"/>
      <w:rPr>
        <w:sz w:val="25"/>
        <w:szCs w:val="25"/>
        <w:lang w:val="es-CO"/>
      </w:rPr>
    </w:pPr>
    <w:r w:rsidRPr="0056510D">
      <w:rPr>
        <w:rFonts w:ascii="Century Gothic" w:hAnsi="Century Gothic"/>
        <w:b/>
        <w:sz w:val="25"/>
        <w:szCs w:val="25"/>
        <w:lang w:val="es-CO"/>
      </w:rPr>
      <w:t>Liga de Ciclistas Urbanos de Bogotá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C81AA" w14:textId="77777777" w:rsidR="001B482A" w:rsidRDefault="001B482A" w:rsidP="001E33FD">
      <w:pPr>
        <w:spacing w:after="0" w:line="240" w:lineRule="auto"/>
      </w:pPr>
      <w:r>
        <w:separator/>
      </w:r>
    </w:p>
  </w:footnote>
  <w:footnote w:type="continuationSeparator" w:id="0">
    <w:p w14:paraId="537009E5" w14:textId="77777777" w:rsidR="001B482A" w:rsidRDefault="001B482A" w:rsidP="001E3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70B86" w14:textId="77777777" w:rsidR="009029BB" w:rsidRPr="006D2225" w:rsidRDefault="009029BB" w:rsidP="001E33FD">
    <w:pPr>
      <w:pStyle w:val="Encabezado"/>
      <w:jc w:val="center"/>
      <w:rPr>
        <w:rFonts w:ascii="Geometr415 Blk BT" w:hAnsi="Geometr415 Blk BT"/>
        <w:lang w:val="es-CO"/>
      </w:rPr>
    </w:pPr>
    <w:r w:rsidRPr="006D2225">
      <w:rPr>
        <w:rFonts w:ascii="Century Gothic" w:hAnsi="Century Gothic"/>
        <w:noProof/>
        <w:sz w:val="36"/>
      </w:rPr>
      <w:drawing>
        <wp:anchor distT="0" distB="0" distL="114300" distR="114300" simplePos="0" relativeHeight="251659264" behindDoc="0" locked="0" layoutInCell="1" allowOverlap="1" wp14:anchorId="7E606BCD" wp14:editId="5414A277">
          <wp:simplePos x="0" y="0"/>
          <wp:positionH relativeFrom="column">
            <wp:posOffset>-316230</wp:posOffset>
          </wp:positionH>
          <wp:positionV relativeFrom="paragraph">
            <wp:posOffset>-272415</wp:posOffset>
          </wp:positionV>
          <wp:extent cx="946205" cy="633287"/>
          <wp:effectExtent l="0" t="0" r="635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S.O.S ciclistas Op6.1.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6205" cy="6332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D2225">
      <w:rPr>
        <w:rFonts w:ascii="Geometr415 Blk BT" w:hAnsi="Geometr415 Blk BT"/>
        <w:sz w:val="36"/>
        <w:lang w:val="es-CO"/>
      </w:rPr>
      <w:t>S.O.S CICLISTAS – BOGOT</w:t>
    </w:r>
    <w:r w:rsidRPr="006D2225">
      <w:rPr>
        <w:rFonts w:ascii="Geometr415 Blk BT" w:hAnsi="Geometr415 Blk BT"/>
        <w:sz w:val="32"/>
        <w:lang w:val="es-CO"/>
      </w:rPr>
      <w:t>Á</w:t>
    </w:r>
  </w:p>
  <w:p w14:paraId="1041DEC3" w14:textId="77777777" w:rsidR="009029BB" w:rsidRPr="001E33FD" w:rsidRDefault="009029BB" w:rsidP="001E33FD">
    <w:pPr>
      <w:pStyle w:val="Encabezado"/>
    </w:pPr>
    <w:r>
      <w:rPr>
        <w:rFonts w:ascii="Century Gothic" w:hAnsi="Century Gothic"/>
        <w:b/>
        <w:noProof/>
        <w:sz w:val="32"/>
      </w:rPr>
      <w:drawing>
        <wp:anchor distT="0" distB="0" distL="114300" distR="114300" simplePos="0" relativeHeight="251660288" behindDoc="0" locked="0" layoutInCell="1" allowOverlap="1" wp14:anchorId="36A986F9" wp14:editId="20ABCCD6">
          <wp:simplePos x="0" y="0"/>
          <wp:positionH relativeFrom="column">
            <wp:posOffset>2504139</wp:posOffset>
          </wp:positionH>
          <wp:positionV relativeFrom="paragraph">
            <wp:posOffset>2438166</wp:posOffset>
          </wp:positionV>
          <wp:extent cx="4151398" cy="4206021"/>
          <wp:effectExtent l="0" t="0" r="1905" b="444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OS ciclistas imagen.png"/>
                  <pic:cNvPicPr/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51398" cy="42060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731DC"/>
    <w:multiLevelType w:val="hybridMultilevel"/>
    <w:tmpl w:val="48DCB5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D3904"/>
    <w:multiLevelType w:val="hybridMultilevel"/>
    <w:tmpl w:val="CF8E2F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E4B67"/>
    <w:multiLevelType w:val="hybridMultilevel"/>
    <w:tmpl w:val="0998890A"/>
    <w:lvl w:ilvl="0" w:tplc="F3F479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0C0DA1"/>
    <w:multiLevelType w:val="hybridMultilevel"/>
    <w:tmpl w:val="71E4B9CC"/>
    <w:lvl w:ilvl="0" w:tplc="F3F479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4726B9"/>
    <w:multiLevelType w:val="hybridMultilevel"/>
    <w:tmpl w:val="8C3EC6BC"/>
    <w:lvl w:ilvl="0" w:tplc="E2766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3E5930"/>
    <w:multiLevelType w:val="hybridMultilevel"/>
    <w:tmpl w:val="88CC6188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45FA4"/>
    <w:multiLevelType w:val="hybridMultilevel"/>
    <w:tmpl w:val="7BC6ED68"/>
    <w:lvl w:ilvl="0" w:tplc="10AE56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A482F"/>
    <w:multiLevelType w:val="hybridMultilevel"/>
    <w:tmpl w:val="A6C0A2AA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023AF"/>
    <w:multiLevelType w:val="hybridMultilevel"/>
    <w:tmpl w:val="2AE29116"/>
    <w:lvl w:ilvl="0" w:tplc="E8AEE776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BBD4C19"/>
    <w:multiLevelType w:val="hybridMultilevel"/>
    <w:tmpl w:val="4E30F64A"/>
    <w:lvl w:ilvl="0" w:tplc="E9FAC4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31723"/>
    <w:multiLevelType w:val="hybridMultilevel"/>
    <w:tmpl w:val="2506A0F4"/>
    <w:lvl w:ilvl="0" w:tplc="F3F47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6824E1"/>
    <w:multiLevelType w:val="hybridMultilevel"/>
    <w:tmpl w:val="B33EEBC6"/>
    <w:lvl w:ilvl="0" w:tplc="240A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262DE6"/>
    <w:multiLevelType w:val="hybridMultilevel"/>
    <w:tmpl w:val="89B694B2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61F8C"/>
    <w:multiLevelType w:val="hybridMultilevel"/>
    <w:tmpl w:val="BFFCA878"/>
    <w:lvl w:ilvl="0" w:tplc="09B841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91065C"/>
    <w:multiLevelType w:val="hybridMultilevel"/>
    <w:tmpl w:val="71E4B9CC"/>
    <w:lvl w:ilvl="0" w:tplc="F3F479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C3B1A88"/>
    <w:multiLevelType w:val="hybridMultilevel"/>
    <w:tmpl w:val="2AE86570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16CE8"/>
    <w:multiLevelType w:val="hybridMultilevel"/>
    <w:tmpl w:val="ABCC2A98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417318"/>
    <w:multiLevelType w:val="hybridMultilevel"/>
    <w:tmpl w:val="B0A09422"/>
    <w:lvl w:ilvl="0" w:tplc="F3F47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F7728C"/>
    <w:multiLevelType w:val="multilevel"/>
    <w:tmpl w:val="8F2885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9" w15:restartNumberingAfterBreak="0">
    <w:nsid w:val="3AA510EB"/>
    <w:multiLevelType w:val="hybridMultilevel"/>
    <w:tmpl w:val="85EC1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20164"/>
    <w:multiLevelType w:val="hybridMultilevel"/>
    <w:tmpl w:val="B92699BC"/>
    <w:lvl w:ilvl="0" w:tplc="3ED037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E21653"/>
    <w:multiLevelType w:val="hybridMultilevel"/>
    <w:tmpl w:val="61A8FE2A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855E31"/>
    <w:multiLevelType w:val="hybridMultilevel"/>
    <w:tmpl w:val="6C569972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F5E55"/>
    <w:multiLevelType w:val="hybridMultilevel"/>
    <w:tmpl w:val="5282D542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BD65C3"/>
    <w:multiLevelType w:val="hybridMultilevel"/>
    <w:tmpl w:val="1EEA4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B748E3"/>
    <w:multiLevelType w:val="hybridMultilevel"/>
    <w:tmpl w:val="D64258DA"/>
    <w:lvl w:ilvl="0" w:tplc="B83C8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9766A9E"/>
    <w:multiLevelType w:val="hybridMultilevel"/>
    <w:tmpl w:val="402EB502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F262F4E"/>
    <w:multiLevelType w:val="hybridMultilevel"/>
    <w:tmpl w:val="1BC4A280"/>
    <w:lvl w:ilvl="0" w:tplc="4258B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0A6157"/>
    <w:multiLevelType w:val="hybridMultilevel"/>
    <w:tmpl w:val="34400636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B16A39"/>
    <w:multiLevelType w:val="hybridMultilevel"/>
    <w:tmpl w:val="7D302D14"/>
    <w:lvl w:ilvl="0" w:tplc="6ED8CFB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9072888"/>
    <w:multiLevelType w:val="hybridMultilevel"/>
    <w:tmpl w:val="14A8EAD2"/>
    <w:lvl w:ilvl="0" w:tplc="4258B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EE3869"/>
    <w:multiLevelType w:val="hybridMultilevel"/>
    <w:tmpl w:val="A5F0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AF55A8"/>
    <w:multiLevelType w:val="hybridMultilevel"/>
    <w:tmpl w:val="B0A09422"/>
    <w:lvl w:ilvl="0" w:tplc="F3F47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8915BC6"/>
    <w:multiLevelType w:val="hybridMultilevel"/>
    <w:tmpl w:val="0998890A"/>
    <w:lvl w:ilvl="0" w:tplc="F3F479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D07721D"/>
    <w:multiLevelType w:val="hybridMultilevel"/>
    <w:tmpl w:val="D752E720"/>
    <w:lvl w:ilvl="0" w:tplc="AC6082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FB52CC"/>
    <w:multiLevelType w:val="hybridMultilevel"/>
    <w:tmpl w:val="48DCB5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B50548"/>
    <w:multiLevelType w:val="hybridMultilevel"/>
    <w:tmpl w:val="B33EEBC6"/>
    <w:lvl w:ilvl="0" w:tplc="240A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2BD1B9A"/>
    <w:multiLevelType w:val="hybridMultilevel"/>
    <w:tmpl w:val="D64258DA"/>
    <w:lvl w:ilvl="0" w:tplc="B83C8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565765C"/>
    <w:multiLevelType w:val="hybridMultilevel"/>
    <w:tmpl w:val="11425D1A"/>
    <w:lvl w:ilvl="0" w:tplc="FF28690A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1"/>
  </w:num>
  <w:num w:numId="3">
    <w:abstractNumId w:val="24"/>
  </w:num>
  <w:num w:numId="4">
    <w:abstractNumId w:val="8"/>
  </w:num>
  <w:num w:numId="5">
    <w:abstractNumId w:val="38"/>
  </w:num>
  <w:num w:numId="6">
    <w:abstractNumId w:val="5"/>
  </w:num>
  <w:num w:numId="7">
    <w:abstractNumId w:val="15"/>
  </w:num>
  <w:num w:numId="8">
    <w:abstractNumId w:val="29"/>
  </w:num>
  <w:num w:numId="9">
    <w:abstractNumId w:val="30"/>
  </w:num>
  <w:num w:numId="10">
    <w:abstractNumId w:val="27"/>
  </w:num>
  <w:num w:numId="11">
    <w:abstractNumId w:val="34"/>
  </w:num>
  <w:num w:numId="12">
    <w:abstractNumId w:val="18"/>
  </w:num>
  <w:num w:numId="13">
    <w:abstractNumId w:val="7"/>
  </w:num>
  <w:num w:numId="14">
    <w:abstractNumId w:val="13"/>
  </w:num>
  <w:num w:numId="15">
    <w:abstractNumId w:val="16"/>
  </w:num>
  <w:num w:numId="16">
    <w:abstractNumId w:val="6"/>
  </w:num>
  <w:num w:numId="17">
    <w:abstractNumId w:val="22"/>
  </w:num>
  <w:num w:numId="18">
    <w:abstractNumId w:val="23"/>
  </w:num>
  <w:num w:numId="19">
    <w:abstractNumId w:val="21"/>
  </w:num>
  <w:num w:numId="20">
    <w:abstractNumId w:val="20"/>
  </w:num>
  <w:num w:numId="21">
    <w:abstractNumId w:val="28"/>
  </w:num>
  <w:num w:numId="22">
    <w:abstractNumId w:val="9"/>
  </w:num>
  <w:num w:numId="23">
    <w:abstractNumId w:val="12"/>
  </w:num>
  <w:num w:numId="24">
    <w:abstractNumId w:val="35"/>
  </w:num>
  <w:num w:numId="25">
    <w:abstractNumId w:val="25"/>
  </w:num>
  <w:num w:numId="26">
    <w:abstractNumId w:val="32"/>
  </w:num>
  <w:num w:numId="27">
    <w:abstractNumId w:val="14"/>
  </w:num>
  <w:num w:numId="28">
    <w:abstractNumId w:val="1"/>
  </w:num>
  <w:num w:numId="29">
    <w:abstractNumId w:val="36"/>
  </w:num>
  <w:num w:numId="30">
    <w:abstractNumId w:val="10"/>
  </w:num>
  <w:num w:numId="31">
    <w:abstractNumId w:val="37"/>
  </w:num>
  <w:num w:numId="32">
    <w:abstractNumId w:val="17"/>
  </w:num>
  <w:num w:numId="33">
    <w:abstractNumId w:val="3"/>
  </w:num>
  <w:num w:numId="34">
    <w:abstractNumId w:val="33"/>
  </w:num>
  <w:num w:numId="35">
    <w:abstractNumId w:val="2"/>
  </w:num>
  <w:num w:numId="36">
    <w:abstractNumId w:val="26"/>
  </w:num>
  <w:num w:numId="37">
    <w:abstractNumId w:val="0"/>
  </w:num>
  <w:num w:numId="38">
    <w:abstractNumId w:val="11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225"/>
    <w:rsid w:val="00027E0D"/>
    <w:rsid w:val="00076B66"/>
    <w:rsid w:val="000A5D85"/>
    <w:rsid w:val="000B6F93"/>
    <w:rsid w:val="00124574"/>
    <w:rsid w:val="00143588"/>
    <w:rsid w:val="00157989"/>
    <w:rsid w:val="00177276"/>
    <w:rsid w:val="001A56A4"/>
    <w:rsid w:val="001A7CFB"/>
    <w:rsid w:val="001B482A"/>
    <w:rsid w:val="001E33FD"/>
    <w:rsid w:val="001E5DB6"/>
    <w:rsid w:val="002133A1"/>
    <w:rsid w:val="0022776E"/>
    <w:rsid w:val="00266EA6"/>
    <w:rsid w:val="00275093"/>
    <w:rsid w:val="002D7AF7"/>
    <w:rsid w:val="003200F4"/>
    <w:rsid w:val="00341DAB"/>
    <w:rsid w:val="00384118"/>
    <w:rsid w:val="00387A64"/>
    <w:rsid w:val="003A2426"/>
    <w:rsid w:val="003D0A39"/>
    <w:rsid w:val="003E2FEC"/>
    <w:rsid w:val="003E670C"/>
    <w:rsid w:val="004128CB"/>
    <w:rsid w:val="00436EDA"/>
    <w:rsid w:val="00451658"/>
    <w:rsid w:val="00476E05"/>
    <w:rsid w:val="004B3F24"/>
    <w:rsid w:val="004C2EC9"/>
    <w:rsid w:val="004D6C1D"/>
    <w:rsid w:val="004E4BB0"/>
    <w:rsid w:val="004F5D55"/>
    <w:rsid w:val="00562F8B"/>
    <w:rsid w:val="0056510D"/>
    <w:rsid w:val="005746DD"/>
    <w:rsid w:val="00580B93"/>
    <w:rsid w:val="005C077D"/>
    <w:rsid w:val="005D567D"/>
    <w:rsid w:val="005E0BB5"/>
    <w:rsid w:val="005E6F25"/>
    <w:rsid w:val="005F2937"/>
    <w:rsid w:val="005F4107"/>
    <w:rsid w:val="006130F8"/>
    <w:rsid w:val="00675CB9"/>
    <w:rsid w:val="00694F7D"/>
    <w:rsid w:val="00697832"/>
    <w:rsid w:val="006D2225"/>
    <w:rsid w:val="0071379E"/>
    <w:rsid w:val="00750430"/>
    <w:rsid w:val="00761B4B"/>
    <w:rsid w:val="007B3511"/>
    <w:rsid w:val="007D3A4D"/>
    <w:rsid w:val="007E1C7D"/>
    <w:rsid w:val="00804530"/>
    <w:rsid w:val="00810328"/>
    <w:rsid w:val="008B78C9"/>
    <w:rsid w:val="008C5ABE"/>
    <w:rsid w:val="008E7BD8"/>
    <w:rsid w:val="009029BB"/>
    <w:rsid w:val="0090361F"/>
    <w:rsid w:val="0094327F"/>
    <w:rsid w:val="00944B3E"/>
    <w:rsid w:val="0095289A"/>
    <w:rsid w:val="009566C2"/>
    <w:rsid w:val="00962116"/>
    <w:rsid w:val="009768D6"/>
    <w:rsid w:val="009B1E95"/>
    <w:rsid w:val="009C2FC7"/>
    <w:rsid w:val="009C686A"/>
    <w:rsid w:val="009D2237"/>
    <w:rsid w:val="00A07B9E"/>
    <w:rsid w:val="00A6773D"/>
    <w:rsid w:val="00AA0CA4"/>
    <w:rsid w:val="00AB1AD1"/>
    <w:rsid w:val="00AD2308"/>
    <w:rsid w:val="00AE1075"/>
    <w:rsid w:val="00B00BC5"/>
    <w:rsid w:val="00B04AD3"/>
    <w:rsid w:val="00B85402"/>
    <w:rsid w:val="00BE2634"/>
    <w:rsid w:val="00C20DC8"/>
    <w:rsid w:val="00C448B4"/>
    <w:rsid w:val="00C530C7"/>
    <w:rsid w:val="00C637CD"/>
    <w:rsid w:val="00C67829"/>
    <w:rsid w:val="00C71F21"/>
    <w:rsid w:val="00C743BC"/>
    <w:rsid w:val="00CF02DA"/>
    <w:rsid w:val="00D05A51"/>
    <w:rsid w:val="00D34205"/>
    <w:rsid w:val="00DB19D6"/>
    <w:rsid w:val="00DD55D0"/>
    <w:rsid w:val="00DE5477"/>
    <w:rsid w:val="00E072C8"/>
    <w:rsid w:val="00E84690"/>
    <w:rsid w:val="00E958DE"/>
    <w:rsid w:val="00EB262C"/>
    <w:rsid w:val="00EB26DD"/>
    <w:rsid w:val="00EC2A08"/>
    <w:rsid w:val="00ED0F47"/>
    <w:rsid w:val="00ED1209"/>
    <w:rsid w:val="00FB734A"/>
    <w:rsid w:val="00FC31E4"/>
    <w:rsid w:val="00FD616C"/>
    <w:rsid w:val="00FD6C66"/>
    <w:rsid w:val="00FF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05C14A"/>
  <w15:chartTrackingRefBased/>
  <w15:docId w15:val="{C2AAD3E0-DEEA-4BE5-A7CF-1E82ECA7D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D2225"/>
  </w:style>
  <w:style w:type="paragraph" w:styleId="Ttulo1">
    <w:name w:val="heading 1"/>
    <w:basedOn w:val="Normal"/>
    <w:next w:val="Normal"/>
    <w:link w:val="Ttulo1Car"/>
    <w:uiPriority w:val="9"/>
    <w:qFormat/>
    <w:rsid w:val="006D222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00BF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222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222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1274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22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22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12745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22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12745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22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80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22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12745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22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12745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33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33FD"/>
  </w:style>
  <w:style w:type="paragraph" w:styleId="Piedepgina">
    <w:name w:val="footer"/>
    <w:basedOn w:val="Normal"/>
    <w:link w:val="PiedepginaCar"/>
    <w:uiPriority w:val="99"/>
    <w:unhideWhenUsed/>
    <w:rsid w:val="001E33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3FD"/>
  </w:style>
  <w:style w:type="paragraph" w:styleId="Sinespaciado">
    <w:name w:val="No Spacing"/>
    <w:link w:val="SinespaciadoCar"/>
    <w:uiPriority w:val="1"/>
    <w:qFormat/>
    <w:rsid w:val="006D222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D2225"/>
  </w:style>
  <w:style w:type="character" w:customStyle="1" w:styleId="Ttulo1Car">
    <w:name w:val="Título 1 Car"/>
    <w:basedOn w:val="Fuentedeprrafopredeter"/>
    <w:link w:val="Ttulo1"/>
    <w:uiPriority w:val="9"/>
    <w:rsid w:val="006D2225"/>
    <w:rPr>
      <w:rFonts w:asciiTheme="majorHAnsi" w:eastAsiaTheme="majorEastAsia" w:hAnsiTheme="majorHAnsi" w:cstheme="majorBidi"/>
      <w:color w:val="0000BF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222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2225"/>
    <w:rPr>
      <w:rFonts w:asciiTheme="majorHAnsi" w:eastAsiaTheme="majorEastAsia" w:hAnsiTheme="majorHAnsi" w:cstheme="majorBidi"/>
      <w:color w:val="212745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2225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2225"/>
    <w:rPr>
      <w:rFonts w:asciiTheme="majorHAnsi" w:eastAsiaTheme="majorEastAsia" w:hAnsiTheme="majorHAnsi" w:cstheme="majorBidi"/>
      <w:color w:val="212745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2225"/>
    <w:rPr>
      <w:rFonts w:asciiTheme="majorHAnsi" w:eastAsiaTheme="majorEastAsia" w:hAnsiTheme="majorHAnsi" w:cstheme="majorBidi"/>
      <w:i/>
      <w:iCs/>
      <w:color w:val="212745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2225"/>
    <w:rPr>
      <w:rFonts w:asciiTheme="majorHAnsi" w:eastAsiaTheme="majorEastAsia" w:hAnsiTheme="majorHAnsi" w:cstheme="majorBidi"/>
      <w:i/>
      <w:iCs/>
      <w:color w:val="000080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2225"/>
    <w:rPr>
      <w:rFonts w:asciiTheme="majorHAnsi" w:eastAsiaTheme="majorEastAsia" w:hAnsiTheme="majorHAnsi" w:cstheme="majorBidi"/>
      <w:b/>
      <w:bCs/>
      <w:color w:val="212745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2225"/>
    <w:rPr>
      <w:rFonts w:asciiTheme="majorHAnsi" w:eastAsiaTheme="majorEastAsia" w:hAnsiTheme="majorHAnsi" w:cstheme="majorBidi"/>
      <w:b/>
      <w:bCs/>
      <w:i/>
      <w:iCs/>
      <w:color w:val="212745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D222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6D222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FF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2225"/>
    <w:rPr>
      <w:rFonts w:asciiTheme="majorHAnsi" w:eastAsiaTheme="majorEastAsia" w:hAnsiTheme="majorHAnsi" w:cstheme="majorBidi"/>
      <w:color w:val="0000FF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222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D2225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D2225"/>
    <w:rPr>
      <w:b/>
      <w:bCs/>
    </w:rPr>
  </w:style>
  <w:style w:type="character" w:styleId="nfasis">
    <w:name w:val="Emphasis"/>
    <w:basedOn w:val="Fuentedeprrafopredeter"/>
    <w:uiPriority w:val="20"/>
    <w:qFormat/>
    <w:rsid w:val="006D2225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6D222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2225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2225"/>
    <w:pPr>
      <w:pBdr>
        <w:left w:val="single" w:sz="18" w:space="12" w:color="0000FF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00FF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2225"/>
    <w:rPr>
      <w:rFonts w:asciiTheme="majorHAnsi" w:eastAsiaTheme="majorEastAsia" w:hAnsiTheme="majorHAnsi" w:cstheme="majorBidi"/>
      <w:color w:val="0000FF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6D2225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6D222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D2225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D2225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6D2225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6D2225"/>
    <w:pPr>
      <w:outlineLvl w:val="9"/>
    </w:pPr>
  </w:style>
  <w:style w:type="paragraph" w:customStyle="1" w:styleId="Default">
    <w:name w:val="Default"/>
    <w:rsid w:val="00A07B9E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07B9E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7B9E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A07B9E"/>
    <w:rPr>
      <w:color w:val="56C7AA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A07B9E"/>
    <w:pPr>
      <w:spacing w:after="100" w:line="259" w:lineRule="auto"/>
    </w:pPr>
    <w:rPr>
      <w:rFonts w:eastAsiaTheme="minorHAnsi"/>
      <w:sz w:val="22"/>
      <w:szCs w:val="22"/>
    </w:rPr>
  </w:style>
  <w:style w:type="paragraph" w:styleId="TDC2">
    <w:name w:val="toc 2"/>
    <w:basedOn w:val="Normal"/>
    <w:next w:val="Normal"/>
    <w:autoRedefine/>
    <w:uiPriority w:val="39"/>
    <w:unhideWhenUsed/>
    <w:rsid w:val="00A07B9E"/>
    <w:pPr>
      <w:spacing w:after="100" w:line="259" w:lineRule="auto"/>
      <w:ind w:left="220"/>
    </w:pPr>
    <w:rPr>
      <w:rFonts w:eastAsiaTheme="minorHAnsi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A07B9E"/>
    <w:pPr>
      <w:spacing w:after="100" w:line="259" w:lineRule="auto"/>
      <w:ind w:left="440"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amar&#237;a\12.%20Bicis\4.%20SOS%20Ciclistas\Im&#225;gen\Office\Membrete%20SOS%20Ciclistas.dotx" TargetMode="External"/></Relationships>
</file>

<file path=word/theme/theme1.xml><?xml version="1.0" encoding="utf-8"?>
<a:theme xmlns:a="http://schemas.openxmlformats.org/drawingml/2006/main" name="Tema de Office">
  <a:themeElements>
    <a:clrScheme name="Colores S.O.S Ciclistas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0000FF"/>
      </a:accent1>
      <a:accent2>
        <a:srgbClr val="FF0000"/>
      </a:accent2>
      <a:accent3>
        <a:srgbClr val="A7EA52"/>
      </a:accent3>
      <a:accent4>
        <a:srgbClr val="3F3FFF"/>
      </a:accent4>
      <a:accent5>
        <a:srgbClr val="FF8021"/>
      </a:accent5>
      <a:accent6>
        <a:srgbClr val="FF4747"/>
      </a:accent6>
      <a:hlink>
        <a:srgbClr val="56C7AA"/>
      </a:hlink>
      <a:folHlink>
        <a:srgbClr val="59A8D1"/>
      </a:folHlink>
    </a:clrScheme>
    <a:fontScheme name="Fuentes SOS Ciclistas">
      <a:majorFont>
        <a:latin typeface="Geometr415 Blk BT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2753A-D1EC-4B1B-98F4-2DB5797AB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Membrete SOS Ciclistas</Template>
  <TotalTime>1854</TotalTime>
  <Pages>8</Pages>
  <Words>1645</Words>
  <Characters>9049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Funcionamiento Interno</vt:lpstr>
    </vt:vector>
  </TitlesOfParts>
  <Company/>
  <LinksUpToDate>false</LinksUpToDate>
  <CharactersWithSpaces>10673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Funcionamiento Interno</dc:title>
  <dc:subject>S.O.S CICLISTAS BOGOTÁ</dc:subject>
  <dc:creator>ACER</dc:creator>
  <cp:keywords/>
  <dc:description/>
  <cp:lastModifiedBy>Angela Sofia Moreno Rodriguez</cp:lastModifiedBy>
  <cp:revision>81</cp:revision>
  <cp:lastPrinted>2019-04-25T21:38:00Z</cp:lastPrinted>
  <dcterms:created xsi:type="dcterms:W3CDTF">2019-04-25T18:10:00Z</dcterms:created>
  <dcterms:modified xsi:type="dcterms:W3CDTF">2019-08-28T02:47:00Z</dcterms:modified>
</cp:coreProperties>
</file>